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C9033" w14:textId="77777777" w:rsidR="006019C0" w:rsidRDefault="006019C0" w:rsidP="006019C0">
      <w:pPr>
        <w:autoSpaceDE w:val="0"/>
        <w:autoSpaceDN w:val="0"/>
        <w:adjustRightInd w:val="0"/>
        <w:jc w:val="center"/>
        <w:rPr>
          <w:rFonts w:ascii="CMBX12" w:hAnsi="CMBX12" w:cs="CMBX12"/>
          <w:sz w:val="34"/>
          <w:szCs w:val="34"/>
          <w:lang w:bidi="ta-IN"/>
        </w:rPr>
      </w:pPr>
      <w:r>
        <w:rPr>
          <w:rFonts w:ascii="CMBX12" w:hAnsi="CMBX12" w:cs="CMBX12"/>
          <w:sz w:val="34"/>
          <w:szCs w:val="34"/>
          <w:lang w:bidi="ta-IN"/>
        </w:rPr>
        <w:t>Project Proposal</w:t>
      </w:r>
    </w:p>
    <w:p w14:paraId="0094D3EA" w14:textId="52256A60" w:rsidR="006019C0" w:rsidRDefault="00130C51" w:rsidP="006019C0">
      <w:pPr>
        <w:autoSpaceDE w:val="0"/>
        <w:autoSpaceDN w:val="0"/>
        <w:adjustRightInd w:val="0"/>
        <w:jc w:val="center"/>
        <w:rPr>
          <w:rFonts w:ascii="CMBX12" w:hAnsi="CMBX12" w:cs="CMBX12"/>
          <w:sz w:val="34"/>
          <w:szCs w:val="34"/>
          <w:lang w:bidi="ta-IN"/>
        </w:rPr>
      </w:pPr>
      <w:r>
        <w:rPr>
          <w:rFonts w:ascii="CMBX12" w:hAnsi="CMBX12" w:cs="CMBX12"/>
          <w:sz w:val="34"/>
          <w:szCs w:val="34"/>
          <w:lang w:bidi="ta-IN"/>
        </w:rPr>
        <w:t>Academic Year 20</w:t>
      </w:r>
      <w:r w:rsidR="007C3BAF">
        <w:rPr>
          <w:rFonts w:ascii="CMBX12" w:hAnsi="CMBX12" w:cs="CMBX12"/>
          <w:sz w:val="34"/>
          <w:szCs w:val="34"/>
          <w:lang w:bidi="ta-IN"/>
        </w:rPr>
        <w:t>21</w:t>
      </w:r>
    </w:p>
    <w:p w14:paraId="6892743F" w14:textId="77777777" w:rsidR="006019C0" w:rsidRDefault="006019C0" w:rsidP="006019C0">
      <w:pPr>
        <w:autoSpaceDE w:val="0"/>
        <w:autoSpaceDN w:val="0"/>
        <w:adjustRightInd w:val="0"/>
        <w:jc w:val="center"/>
        <w:rPr>
          <w:rFonts w:ascii="CMBX12" w:hAnsi="CMBX12" w:cs="CMBX12"/>
          <w:sz w:val="34"/>
          <w:szCs w:val="34"/>
          <w:lang w:bidi="ta-IN"/>
        </w:rPr>
      </w:pPr>
    </w:p>
    <w:p w14:paraId="55829696" w14:textId="77777777" w:rsidR="006019C0" w:rsidRDefault="006019C0" w:rsidP="006019C0">
      <w:pPr>
        <w:autoSpaceDE w:val="0"/>
        <w:autoSpaceDN w:val="0"/>
        <w:adjustRightInd w:val="0"/>
        <w:jc w:val="center"/>
        <w:rPr>
          <w:rFonts w:ascii="CMR12" w:hAnsi="CMR12" w:cs="CMR12"/>
          <w:lang w:bidi="ta-IN"/>
        </w:rPr>
      </w:pPr>
    </w:p>
    <w:p w14:paraId="0DD7EDE9" w14:textId="77777777" w:rsidR="006019C0" w:rsidRDefault="006019C0" w:rsidP="006019C0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  <w:r>
        <w:rPr>
          <w:rFonts w:ascii="CMR12" w:hAnsi="CMR12" w:cs="CMR12"/>
          <w:sz w:val="29"/>
          <w:szCs w:val="29"/>
          <w:lang w:bidi="ta-IN"/>
        </w:rPr>
        <w:t>Candidate Details</w:t>
      </w:r>
    </w:p>
    <w:p w14:paraId="2FCEA8F6" w14:textId="77777777" w:rsidR="006019C0" w:rsidRDefault="006019C0" w:rsidP="006019C0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</w:p>
    <w:p w14:paraId="2634AA61" w14:textId="77777777" w:rsidR="006019C0" w:rsidRDefault="006019C0" w:rsidP="006019C0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</w:p>
    <w:p w14:paraId="4D7909E1" w14:textId="2C11780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 xml:space="preserve">Index No: </w:t>
      </w:r>
      <w:r w:rsidR="00643321">
        <w:rPr>
          <w:rFonts w:ascii="CMR10" w:hAnsi="CMR10" w:cs="CMR10"/>
          <w:sz w:val="22"/>
          <w:szCs w:val="22"/>
          <w:lang w:bidi="ta-IN"/>
        </w:rPr>
        <w:t>1805274</w:t>
      </w:r>
    </w:p>
    <w:p w14:paraId="377CD0E2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4A664744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0C8DB63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Name of candidate:</w:t>
      </w:r>
    </w:p>
    <w:p w14:paraId="44953D15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C55197C" w14:textId="22CBE869" w:rsidR="006019C0" w:rsidRDefault="00C66105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 xml:space="preserve">Gamage Pavithra </w:t>
      </w:r>
      <w:proofErr w:type="spellStart"/>
      <w:r>
        <w:rPr>
          <w:rFonts w:ascii="CMR10" w:hAnsi="CMR10" w:cs="CMR10"/>
          <w:sz w:val="22"/>
          <w:szCs w:val="22"/>
          <w:lang w:bidi="ta-IN"/>
        </w:rPr>
        <w:t>Sankalpa</w:t>
      </w:r>
      <w:proofErr w:type="spellEnd"/>
    </w:p>
    <w:p w14:paraId="57BF6F21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61730F5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Address:</w:t>
      </w:r>
    </w:p>
    <w:p w14:paraId="22BE1D65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F275D39" w14:textId="765758E1" w:rsidR="006019C0" w:rsidRDefault="00C66105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 xml:space="preserve">NO: 58/E, </w:t>
      </w:r>
      <w:proofErr w:type="spellStart"/>
      <w:r>
        <w:rPr>
          <w:rFonts w:ascii="CMR10" w:hAnsi="CMR10" w:cs="CMR10"/>
          <w:sz w:val="22"/>
          <w:szCs w:val="22"/>
          <w:lang w:bidi="ta-IN"/>
        </w:rPr>
        <w:t>Kesbewa</w:t>
      </w:r>
      <w:proofErr w:type="spellEnd"/>
      <w:r>
        <w:rPr>
          <w:rFonts w:ascii="CMR10" w:hAnsi="CMR10" w:cs="CMR10"/>
          <w:sz w:val="22"/>
          <w:szCs w:val="22"/>
          <w:lang w:bidi="ta-IN"/>
        </w:rPr>
        <w:t xml:space="preserve"> Road, </w:t>
      </w:r>
      <w:proofErr w:type="spellStart"/>
      <w:r>
        <w:rPr>
          <w:rFonts w:ascii="CMR10" w:hAnsi="CMR10" w:cs="CMR10"/>
          <w:sz w:val="22"/>
          <w:szCs w:val="22"/>
          <w:lang w:bidi="ta-IN"/>
        </w:rPr>
        <w:t>Kamburugoda</w:t>
      </w:r>
      <w:proofErr w:type="spellEnd"/>
      <w:r>
        <w:rPr>
          <w:rFonts w:ascii="CMR10" w:hAnsi="CMR10" w:cs="CMR10"/>
          <w:sz w:val="22"/>
          <w:szCs w:val="22"/>
          <w:lang w:bidi="ta-IN"/>
        </w:rPr>
        <w:t xml:space="preserve">, </w:t>
      </w:r>
      <w:proofErr w:type="spellStart"/>
      <w:r>
        <w:rPr>
          <w:rFonts w:ascii="CMR10" w:hAnsi="CMR10" w:cs="CMR10"/>
          <w:sz w:val="22"/>
          <w:szCs w:val="22"/>
          <w:lang w:bidi="ta-IN"/>
        </w:rPr>
        <w:t>Bandaragama</w:t>
      </w:r>
      <w:proofErr w:type="spellEnd"/>
    </w:p>
    <w:p w14:paraId="14302E60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76FC41D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Contact telephone numbers:</w:t>
      </w:r>
    </w:p>
    <w:p w14:paraId="35C33898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D5EF191" w14:textId="08F1072A" w:rsidR="006019C0" w:rsidRDefault="00C66105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0757003662</w:t>
      </w:r>
    </w:p>
    <w:p w14:paraId="5E66130D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CF5CF97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Email:</w:t>
      </w:r>
    </w:p>
    <w:p w14:paraId="4D297C9E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4B9E8C0B" w14:textId="5EC28A23" w:rsidR="006019C0" w:rsidRDefault="00C66105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gamage2pavithra@gmail.com</w:t>
      </w:r>
    </w:p>
    <w:p w14:paraId="1C6F6940" w14:textId="21AC9BB9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5DEBAEC" w14:textId="7CB5DF90" w:rsidR="0079582C" w:rsidRDefault="0079582C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84E883A" w14:textId="77777777" w:rsidR="0079582C" w:rsidRDefault="0079582C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9257B43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DF6B054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BD74B13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D67F976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8D9EA86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B06FB89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5EC7CFB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C83643B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47A8E401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53FD986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D88B761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0EFEBF1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F3B3F02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EED345A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CFE27A8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D440C09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68E6AFF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0AB752E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CBB368E" w14:textId="77777777" w:rsidR="006019C0" w:rsidRDefault="006019C0" w:rsidP="006019C0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  <w:r>
        <w:rPr>
          <w:rFonts w:ascii="CMR12" w:hAnsi="CMR12" w:cs="CMR12"/>
          <w:sz w:val="29"/>
          <w:szCs w:val="29"/>
          <w:lang w:bidi="ta-IN"/>
        </w:rPr>
        <w:lastRenderedPageBreak/>
        <w:t>Supervisor/Advisor Details</w:t>
      </w:r>
    </w:p>
    <w:p w14:paraId="6528E569" w14:textId="77777777" w:rsidR="006019C0" w:rsidRDefault="006019C0" w:rsidP="006019C0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</w:p>
    <w:p w14:paraId="6CF5E8D9" w14:textId="77777777" w:rsidR="006019C0" w:rsidRDefault="006019C0" w:rsidP="006019C0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24"/>
        <w:gridCol w:w="2913"/>
        <w:gridCol w:w="2913"/>
      </w:tblGrid>
      <w:tr w:rsidR="006019C0" w:rsidRPr="00871A6B" w14:paraId="517ABE29" w14:textId="77777777" w:rsidTr="008B0152">
        <w:tc>
          <w:tcPr>
            <w:tcW w:w="2992" w:type="dxa"/>
          </w:tcPr>
          <w:p w14:paraId="30F2C8C4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</w:tc>
        <w:tc>
          <w:tcPr>
            <w:tcW w:w="2992" w:type="dxa"/>
          </w:tcPr>
          <w:p w14:paraId="6D0CCB76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Supervisor 1 (IT Related)</w:t>
            </w:r>
          </w:p>
        </w:tc>
        <w:tc>
          <w:tcPr>
            <w:tcW w:w="2992" w:type="dxa"/>
          </w:tcPr>
          <w:p w14:paraId="1EE659EB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Supervisor 2 (Optional)</w:t>
            </w:r>
          </w:p>
          <w:p w14:paraId="06143D27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</w:tc>
      </w:tr>
      <w:tr w:rsidR="006019C0" w:rsidRPr="00871A6B" w14:paraId="6306B32D" w14:textId="77777777" w:rsidTr="008B0152">
        <w:tc>
          <w:tcPr>
            <w:tcW w:w="2992" w:type="dxa"/>
          </w:tcPr>
          <w:p w14:paraId="6CDDFF30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Name</w:t>
            </w:r>
          </w:p>
          <w:p w14:paraId="1B93BB8B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</w:p>
          <w:p w14:paraId="0D8E7494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</w:p>
          <w:p w14:paraId="2D1B0445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</w:tc>
        <w:tc>
          <w:tcPr>
            <w:tcW w:w="2992" w:type="dxa"/>
          </w:tcPr>
          <w:p w14:paraId="007F8EE1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95E0A35" wp14:editId="17BA6DB2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70485</wp:posOffset>
                      </wp:positionV>
                      <wp:extent cx="1752600" cy="575310"/>
                      <wp:effectExtent l="0" t="0" r="0" b="635"/>
                      <wp:wrapNone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2600" cy="575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2CFA9C" w14:textId="3514CE65" w:rsidR="008B0152" w:rsidRDefault="0079582C" w:rsidP="006019C0">
                                  <w:r w:rsidRPr="00B00771">
                                    <w:rPr>
                                      <w:sz w:val="22"/>
                                      <w:szCs w:val="22"/>
                                    </w:rPr>
                                    <w:t xml:space="preserve">Mr. </w:t>
                                  </w:r>
                                  <w:proofErr w:type="spellStart"/>
                                  <w:r w:rsidRPr="00B00771">
                                    <w:rPr>
                                      <w:sz w:val="22"/>
                                      <w:szCs w:val="22"/>
                                    </w:rPr>
                                    <w:t>M.</w:t>
                                  </w:r>
                                  <w:proofErr w:type="gramStart"/>
                                  <w:r w:rsidRPr="00B00771">
                                    <w:rPr>
                                      <w:sz w:val="22"/>
                                      <w:szCs w:val="22"/>
                                    </w:rPr>
                                    <w:t>P.Sarath</w:t>
                                  </w:r>
                                  <w:proofErr w:type="spellEnd"/>
                                  <w:proofErr w:type="gramEnd"/>
                                  <w:r w:rsidRPr="00B00771"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00771">
                                    <w:rPr>
                                      <w:sz w:val="22"/>
                                      <w:szCs w:val="22"/>
                                    </w:rPr>
                                    <w:t>Wijeshinghe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5E0A3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.4pt;margin-top:5.55pt;width:138pt;height:4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" filled="f" stroked="f">
                      <v:textbox>
                        <w:txbxContent>
                          <w:p w14:paraId="132CFA9C" w14:textId="3514CE65" w:rsidR="008B0152" w:rsidRDefault="0079582C" w:rsidP="006019C0">
                            <w:r w:rsidRPr="00B00771">
                              <w:rPr>
                                <w:sz w:val="22"/>
                                <w:szCs w:val="22"/>
                              </w:rPr>
                              <w:t xml:space="preserve">Mr. </w:t>
                            </w:r>
                            <w:proofErr w:type="spellStart"/>
                            <w:r w:rsidRPr="00B00771">
                              <w:rPr>
                                <w:sz w:val="22"/>
                                <w:szCs w:val="22"/>
                              </w:rPr>
                              <w:t>M.</w:t>
                            </w:r>
                            <w:proofErr w:type="gramStart"/>
                            <w:r w:rsidRPr="00B00771">
                              <w:rPr>
                                <w:sz w:val="22"/>
                                <w:szCs w:val="22"/>
                              </w:rPr>
                              <w:t>P.Sarath</w:t>
                            </w:r>
                            <w:proofErr w:type="spellEnd"/>
                            <w:proofErr w:type="gramEnd"/>
                            <w:r w:rsidRPr="00B00771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00771">
                              <w:rPr>
                                <w:sz w:val="22"/>
                                <w:szCs w:val="22"/>
                              </w:rPr>
                              <w:t>Wijeshinghe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92" w:type="dxa"/>
          </w:tcPr>
          <w:p w14:paraId="38990FFA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60F025B" wp14:editId="68DA3BD7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71755</wp:posOffset>
                      </wp:positionV>
                      <wp:extent cx="1752600" cy="575310"/>
                      <wp:effectExtent l="635" t="0" r="0" b="0"/>
                      <wp:wrapNone/>
                      <wp:docPr id="14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2600" cy="575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D4F973A" w14:textId="77777777" w:rsidR="008B0152" w:rsidRDefault="008B0152" w:rsidP="006019C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0F025B" id="Text Box 3" o:spid="_x0000_s1027" type="#_x0000_t202" style="position:absolute;margin-left:.85pt;margin-top:5.65pt;width:138pt;height:4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" filled="f" stroked="f">
                      <v:textbox>
                        <w:txbxContent>
                          <w:p w14:paraId="1D4F973A" w14:textId="77777777" w:rsidR="008B0152" w:rsidRDefault="008B0152" w:rsidP="006019C0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19C0" w:rsidRPr="00871A6B" w14:paraId="288B4E75" w14:textId="77777777" w:rsidTr="008B0152">
        <w:tc>
          <w:tcPr>
            <w:tcW w:w="2992" w:type="dxa"/>
          </w:tcPr>
          <w:p w14:paraId="1314A3FC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Designation</w:t>
            </w:r>
          </w:p>
          <w:p w14:paraId="19E3BDD6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</w:p>
          <w:p w14:paraId="50F67290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</w:tc>
        <w:tc>
          <w:tcPr>
            <w:tcW w:w="2992" w:type="dxa"/>
          </w:tcPr>
          <w:p w14:paraId="1995E484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7369EB2" wp14:editId="2572C23F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24130</wp:posOffset>
                      </wp:positionV>
                      <wp:extent cx="1752600" cy="459740"/>
                      <wp:effectExtent l="0" t="1905" r="3810" b="0"/>
                      <wp:wrapNone/>
                      <wp:docPr id="13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2600" cy="459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EC30382" w14:textId="77777777" w:rsidR="008B0152" w:rsidRDefault="008B0152" w:rsidP="006019C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369EB2" id="Text Box 4" o:spid="_x0000_s1028" type="#_x0000_t202" style="position:absolute;margin-left:.85pt;margin-top:1.9pt;width:138pt;height:3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" filled="f" stroked="f">
                      <v:textbox>
                        <w:txbxContent>
                          <w:p w14:paraId="0EC30382" w14:textId="77777777" w:rsidR="008B0152" w:rsidRDefault="008B0152" w:rsidP="006019C0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92" w:type="dxa"/>
          </w:tcPr>
          <w:p w14:paraId="266C6C81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E92AB7A" wp14:editId="1BC930D4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26670</wp:posOffset>
                      </wp:positionV>
                      <wp:extent cx="1828800" cy="459740"/>
                      <wp:effectExtent l="0" t="4445" r="0" b="2540"/>
                      <wp:wrapNone/>
                      <wp:docPr id="12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459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9FDFC32" w14:textId="77777777" w:rsidR="008B0152" w:rsidRDefault="008B0152" w:rsidP="006019C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92AB7A" id="Text Box 5" o:spid="_x0000_s1029" type="#_x0000_t202" style="position:absolute;margin-left:-5.2pt;margin-top:2.1pt;width:2in;height:3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" filled="f" stroked="f">
                      <v:textbox>
                        <w:txbxContent>
                          <w:p w14:paraId="09FDFC32" w14:textId="77777777" w:rsidR="008B0152" w:rsidRDefault="008B0152" w:rsidP="006019C0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19C0" w:rsidRPr="00871A6B" w14:paraId="4488B607" w14:textId="77777777" w:rsidTr="008B0152">
        <w:tc>
          <w:tcPr>
            <w:tcW w:w="2992" w:type="dxa"/>
          </w:tcPr>
          <w:p w14:paraId="034D9DD3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Workplace address</w:t>
            </w:r>
          </w:p>
          <w:p w14:paraId="53AC476C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</w:p>
          <w:p w14:paraId="133CD4AE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</w:tc>
        <w:tc>
          <w:tcPr>
            <w:tcW w:w="2992" w:type="dxa"/>
          </w:tcPr>
          <w:p w14:paraId="1FB7C48B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062EFC3" wp14:editId="3E94CEE7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32385</wp:posOffset>
                      </wp:positionV>
                      <wp:extent cx="1760220" cy="459740"/>
                      <wp:effectExtent l="1905" t="2540" r="0" b="4445"/>
                      <wp:wrapNone/>
                      <wp:docPr id="11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0220" cy="459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0C4E7EA" w14:textId="77777777" w:rsidR="008B0152" w:rsidRDefault="008B0152" w:rsidP="006019C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62EFC3" id="Text Box 6" o:spid="_x0000_s1030" type="#_x0000_t202" style="position:absolute;margin-left:-.2pt;margin-top:2.55pt;width:138.6pt;height:3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" filled="f" stroked="f">
                      <v:textbox>
                        <w:txbxContent>
                          <w:p w14:paraId="50C4E7EA" w14:textId="77777777" w:rsidR="008B0152" w:rsidRDefault="008B0152" w:rsidP="006019C0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92" w:type="dxa"/>
          </w:tcPr>
          <w:p w14:paraId="67FBDE36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D23D32" wp14:editId="358299BB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33655</wp:posOffset>
                      </wp:positionV>
                      <wp:extent cx="1760220" cy="459740"/>
                      <wp:effectExtent l="635" t="3810" r="1270" b="3175"/>
                      <wp:wrapNone/>
                      <wp:docPr id="10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0220" cy="459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E3499C" w14:textId="77777777" w:rsidR="008B0152" w:rsidRDefault="008B0152" w:rsidP="006019C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D23D32" id="Text Box 7" o:spid="_x0000_s1031" type="#_x0000_t202" style="position:absolute;margin-left:-.65pt;margin-top:2.65pt;width:138.6pt;height:3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" filled="f" stroked="f">
                      <v:textbox>
                        <w:txbxContent>
                          <w:p w14:paraId="38E3499C" w14:textId="77777777" w:rsidR="008B0152" w:rsidRDefault="008B0152" w:rsidP="006019C0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19C0" w:rsidRPr="00871A6B" w14:paraId="12765A04" w14:textId="77777777" w:rsidTr="008B0152">
        <w:tc>
          <w:tcPr>
            <w:tcW w:w="2992" w:type="dxa"/>
          </w:tcPr>
          <w:p w14:paraId="4BBC0069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Academic/</w:t>
            </w:r>
          </w:p>
          <w:p w14:paraId="06689C22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professional/</w:t>
            </w:r>
          </w:p>
          <w:p w14:paraId="763A6B9C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qualifications</w:t>
            </w:r>
          </w:p>
          <w:p w14:paraId="3A3F46C5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and</w:t>
            </w:r>
          </w:p>
          <w:p w14:paraId="288ABA3A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memberships</w:t>
            </w:r>
          </w:p>
          <w:p w14:paraId="6D17018F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</w:tc>
        <w:tc>
          <w:tcPr>
            <w:tcW w:w="2992" w:type="dxa"/>
          </w:tcPr>
          <w:p w14:paraId="26A3B786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E506A6E" wp14:editId="1E0FF373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40005</wp:posOffset>
                      </wp:positionV>
                      <wp:extent cx="1760220" cy="914400"/>
                      <wp:effectExtent l="1905" t="1905" r="0" b="0"/>
                      <wp:wrapNone/>
                      <wp:docPr id="9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022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6671473" w14:textId="77777777" w:rsidR="008B0152" w:rsidRDefault="008B0152" w:rsidP="006019C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06A6E" id="Text Box 8" o:spid="_x0000_s1032" type="#_x0000_t202" style="position:absolute;margin-left:-.2pt;margin-top:3.15pt;width:138.6pt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" filled="f" stroked="f">
                      <v:textbox>
                        <w:txbxContent>
                          <w:p w14:paraId="46671473" w14:textId="77777777" w:rsidR="008B0152" w:rsidRDefault="008B0152" w:rsidP="006019C0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92" w:type="dxa"/>
          </w:tcPr>
          <w:p w14:paraId="71C44ACC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4FB556C" wp14:editId="1908F77D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62230</wp:posOffset>
                      </wp:positionV>
                      <wp:extent cx="1760220" cy="911225"/>
                      <wp:effectExtent l="1905" t="0" r="0" b="0"/>
                      <wp:wrapNone/>
                      <wp:docPr id="8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0220" cy="911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BABCB00" w14:textId="77777777" w:rsidR="008B0152" w:rsidRDefault="008B0152" w:rsidP="006019C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FB556C" id="Text Box 9" o:spid="_x0000_s1033" type="#_x0000_t202" style="position:absolute;margin-left:.2pt;margin-top:4.9pt;width:138.6pt;height:7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" filled="f" stroked="f">
                      <v:textbox>
                        <w:txbxContent>
                          <w:p w14:paraId="3BABCB00" w14:textId="77777777" w:rsidR="008B0152" w:rsidRDefault="008B0152" w:rsidP="006019C0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19C0" w:rsidRPr="00871A6B" w14:paraId="3BBF2F12" w14:textId="77777777" w:rsidTr="008B0152">
        <w:tc>
          <w:tcPr>
            <w:tcW w:w="2992" w:type="dxa"/>
          </w:tcPr>
          <w:p w14:paraId="61680020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Work experience</w:t>
            </w:r>
          </w:p>
          <w:p w14:paraId="6DD9C010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</w:p>
          <w:p w14:paraId="55AA09FE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</w:p>
          <w:p w14:paraId="774E2991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</w:p>
          <w:p w14:paraId="0C9D86C8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</w:tc>
        <w:tc>
          <w:tcPr>
            <w:tcW w:w="2992" w:type="dxa"/>
          </w:tcPr>
          <w:p w14:paraId="124857BD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80B356E" wp14:editId="310D6739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38735</wp:posOffset>
                      </wp:positionV>
                      <wp:extent cx="1836420" cy="788670"/>
                      <wp:effectExtent l="0" t="3175" r="3810" b="0"/>
                      <wp:wrapNone/>
                      <wp:docPr id="7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788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B75FA46" w14:textId="77777777" w:rsidR="008B0152" w:rsidRDefault="008B0152" w:rsidP="006019C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0B356E" id="Text Box 10" o:spid="_x0000_s1034" type="#_x0000_t202" style="position:absolute;margin-left:-4.25pt;margin-top:3.05pt;width:144.6pt;height:62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" filled="f" stroked="f">
                      <v:textbox>
                        <w:txbxContent>
                          <w:p w14:paraId="7B75FA46" w14:textId="77777777" w:rsidR="008B0152" w:rsidRDefault="008B0152" w:rsidP="006019C0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92" w:type="dxa"/>
          </w:tcPr>
          <w:p w14:paraId="7C5AA029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A3DBA44" wp14:editId="5D1FA442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33655</wp:posOffset>
                      </wp:positionV>
                      <wp:extent cx="1836420" cy="788670"/>
                      <wp:effectExtent l="635" t="0" r="1270" b="3810"/>
                      <wp:wrapNone/>
                      <wp:docPr id="6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788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D0A5BA2" w14:textId="77777777" w:rsidR="008B0152" w:rsidRDefault="008B0152" w:rsidP="006019C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3DBA44" id="Text Box 11" o:spid="_x0000_s1035" type="#_x0000_t202" style="position:absolute;margin-left:-5.15pt;margin-top:2.65pt;width:144.6pt;height:62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" filled="f" stroked="f">
                      <v:textbox>
                        <w:txbxContent>
                          <w:p w14:paraId="7D0A5BA2" w14:textId="77777777" w:rsidR="008B0152" w:rsidRDefault="008B0152" w:rsidP="006019C0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19C0" w:rsidRPr="00871A6B" w14:paraId="2A33AD2F" w14:textId="77777777" w:rsidTr="008B0152">
        <w:tc>
          <w:tcPr>
            <w:tcW w:w="2992" w:type="dxa"/>
          </w:tcPr>
          <w:p w14:paraId="307D87DA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Email:</w:t>
            </w:r>
          </w:p>
          <w:p w14:paraId="5AD18684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  <w:p w14:paraId="33226B5E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</w:tc>
        <w:tc>
          <w:tcPr>
            <w:tcW w:w="2992" w:type="dxa"/>
          </w:tcPr>
          <w:p w14:paraId="4A7DC0D3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1ED64D9" wp14:editId="2B42AFC0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13335</wp:posOffset>
                      </wp:positionV>
                      <wp:extent cx="1836420" cy="569595"/>
                      <wp:effectExtent l="1905" t="0" r="0" b="0"/>
                      <wp:wrapNone/>
                      <wp:docPr id="5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5695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488CA75" w14:textId="77777777" w:rsidR="008B0152" w:rsidRDefault="008B0152" w:rsidP="006019C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ED64D9" id="Text Box 12" o:spid="_x0000_s1036" type="#_x0000_t202" style="position:absolute;margin-left:-3.2pt;margin-top:1.05pt;width:144.6pt;height:44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" filled="f" stroked="f">
                      <v:textbox>
                        <w:txbxContent>
                          <w:p w14:paraId="3488CA75" w14:textId="77777777" w:rsidR="008B0152" w:rsidRDefault="008B0152" w:rsidP="006019C0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92" w:type="dxa"/>
          </w:tcPr>
          <w:p w14:paraId="555B4A06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85D2733" wp14:editId="68B5B02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14605</wp:posOffset>
                      </wp:positionV>
                      <wp:extent cx="1836420" cy="568325"/>
                      <wp:effectExtent l="635" t="0" r="1270" b="0"/>
                      <wp:wrapNone/>
                      <wp:docPr id="4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568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ACACF0B" w14:textId="77777777" w:rsidR="008B0152" w:rsidRDefault="008B0152" w:rsidP="006019C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5D2733" id="Text Box 13" o:spid="_x0000_s1037" type="#_x0000_t202" style="position:absolute;margin-left:-5.15pt;margin-top:1.15pt;width:144.6pt;height:4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" filled="f" stroked="f">
                      <v:textbox>
                        <w:txbxContent>
                          <w:p w14:paraId="6ACACF0B" w14:textId="77777777" w:rsidR="008B0152" w:rsidRDefault="008B0152" w:rsidP="006019C0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19C0" w:rsidRPr="00871A6B" w14:paraId="3ECE883B" w14:textId="77777777" w:rsidTr="008B0152">
        <w:tc>
          <w:tcPr>
            <w:tcW w:w="2992" w:type="dxa"/>
          </w:tcPr>
          <w:p w14:paraId="1B87B839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Phone number/s</w:t>
            </w:r>
          </w:p>
          <w:p w14:paraId="40B31582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</w:p>
          <w:p w14:paraId="314CFBE9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</w:p>
          <w:p w14:paraId="7168F1C2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</w:tc>
        <w:tc>
          <w:tcPr>
            <w:tcW w:w="2992" w:type="dxa"/>
          </w:tcPr>
          <w:p w14:paraId="620F90B1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6" w:hAnsi="CMR6" w:cs="CMR6"/>
                <w:noProof/>
                <w:sz w:val="12"/>
                <w:szCs w:val="12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D34E10E" wp14:editId="10AA91BB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81280</wp:posOffset>
                      </wp:positionV>
                      <wp:extent cx="1851660" cy="569595"/>
                      <wp:effectExtent l="0" t="0" r="0" b="4445"/>
                      <wp:wrapNone/>
                      <wp:docPr id="3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1660" cy="5695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E4BAB9C" w14:textId="77777777" w:rsidR="008B0152" w:rsidRDefault="008B0152" w:rsidP="006019C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34E10E" id="Text Box 15" o:spid="_x0000_s1038" type="#_x0000_t202" style="position:absolute;margin-left:-2.9pt;margin-top:6.4pt;width:145.8pt;height:44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" filled="f" stroked="f">
                      <v:textbox>
                        <w:txbxContent>
                          <w:p w14:paraId="1E4BAB9C" w14:textId="77777777" w:rsidR="008B0152" w:rsidRDefault="008B0152" w:rsidP="006019C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MR6" w:hAnsi="CMR6" w:cs="CMR6"/>
                <w:noProof/>
                <w:sz w:val="12"/>
                <w:szCs w:val="12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AA57CE2" wp14:editId="39B4F505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70485</wp:posOffset>
                      </wp:positionV>
                      <wp:extent cx="1859280" cy="229870"/>
                      <wp:effectExtent l="0" t="0" r="0" b="2540"/>
                      <wp:wrapNone/>
                      <wp:docPr id="2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9280" cy="2298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F3744D" w14:textId="77777777" w:rsidR="008B0152" w:rsidRDefault="008B0152" w:rsidP="006019C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A57CE2" id="Text Box 14" o:spid="_x0000_s1039" type="#_x0000_t202" style="position:absolute;margin-left:-5pt;margin-top:5.55pt;width:146.4pt;height:18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" filled="f" stroked="f">
                      <v:textbox>
                        <w:txbxContent>
                          <w:p w14:paraId="0DF3744D" w14:textId="77777777" w:rsidR="008B0152" w:rsidRDefault="008B0152" w:rsidP="006019C0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92" w:type="dxa"/>
          </w:tcPr>
          <w:p w14:paraId="0A2EC1D4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6" w:hAnsi="CMR6" w:cs="CMR6"/>
                <w:noProof/>
                <w:sz w:val="12"/>
                <w:szCs w:val="12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E2891A9" wp14:editId="25690039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71755</wp:posOffset>
                      </wp:positionV>
                      <wp:extent cx="1851660" cy="569595"/>
                      <wp:effectExtent l="635" t="0" r="0" b="4445"/>
                      <wp:wrapNone/>
                      <wp:docPr id="1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1660" cy="5695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89EEC21" w14:textId="77777777" w:rsidR="008B0152" w:rsidRDefault="008B0152" w:rsidP="006019C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2891A9" id="Text Box 16" o:spid="_x0000_s1040" type="#_x0000_t202" style="position:absolute;margin-left:-5.15pt;margin-top:5.65pt;width:145.8pt;height:44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" filled="f" stroked="f">
                      <v:textbox>
                        <w:txbxContent>
                          <w:p w14:paraId="489EEC21" w14:textId="77777777" w:rsidR="008B0152" w:rsidRDefault="008B0152" w:rsidP="006019C0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44D0B57" w14:textId="77777777" w:rsidR="006019C0" w:rsidRDefault="006019C0" w:rsidP="006019C0">
      <w:pPr>
        <w:autoSpaceDE w:val="0"/>
        <w:autoSpaceDN w:val="0"/>
        <w:adjustRightInd w:val="0"/>
        <w:rPr>
          <w:rFonts w:ascii="CMR6" w:hAnsi="CMR6" w:cs="CMR6"/>
          <w:sz w:val="12"/>
          <w:szCs w:val="12"/>
          <w:lang w:bidi="ta-IN"/>
        </w:rPr>
      </w:pPr>
    </w:p>
    <w:p w14:paraId="6AB8BC27" w14:textId="77777777" w:rsidR="006019C0" w:rsidRDefault="006019C0" w:rsidP="006019C0">
      <w:pPr>
        <w:autoSpaceDE w:val="0"/>
        <w:autoSpaceDN w:val="0"/>
        <w:adjustRightInd w:val="0"/>
        <w:rPr>
          <w:rFonts w:ascii="CMR6" w:hAnsi="CMR6" w:cs="CMR6"/>
          <w:sz w:val="12"/>
          <w:szCs w:val="12"/>
          <w:lang w:bidi="ta-IN"/>
        </w:rPr>
      </w:pPr>
    </w:p>
    <w:p w14:paraId="4C17232C" w14:textId="77777777" w:rsidR="006019C0" w:rsidRDefault="006019C0" w:rsidP="006019C0">
      <w:pPr>
        <w:autoSpaceDE w:val="0"/>
        <w:autoSpaceDN w:val="0"/>
        <w:adjustRightInd w:val="0"/>
        <w:rPr>
          <w:rFonts w:ascii="CMR6" w:hAnsi="CMR6" w:cs="CMR6"/>
          <w:sz w:val="12"/>
          <w:szCs w:val="12"/>
          <w:lang w:bidi="ta-IN"/>
        </w:rPr>
      </w:pPr>
    </w:p>
    <w:p w14:paraId="0B794C97" w14:textId="77777777" w:rsidR="006019C0" w:rsidRDefault="006019C0" w:rsidP="006019C0">
      <w:pPr>
        <w:autoSpaceDE w:val="0"/>
        <w:autoSpaceDN w:val="0"/>
        <w:adjustRightInd w:val="0"/>
        <w:rPr>
          <w:rFonts w:ascii="CMR6" w:hAnsi="CMR6" w:cs="CMR6"/>
          <w:sz w:val="12"/>
          <w:szCs w:val="12"/>
          <w:lang w:bidi="ta-IN"/>
        </w:rPr>
      </w:pPr>
    </w:p>
    <w:p w14:paraId="477BF919" w14:textId="77777777" w:rsidR="0033553C" w:rsidRDefault="0033553C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</w:p>
    <w:p w14:paraId="7A100F6B" w14:textId="77777777" w:rsidR="0033553C" w:rsidRDefault="0033553C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</w:p>
    <w:p w14:paraId="552C65D2" w14:textId="0089E44B" w:rsidR="006019C0" w:rsidRDefault="006019C0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  <w:r>
        <w:rPr>
          <w:rFonts w:ascii="CMR9" w:hAnsi="CMR9" w:cs="CMR9"/>
          <w:sz w:val="18"/>
          <w:szCs w:val="18"/>
          <w:lang w:bidi="ta-IN"/>
        </w:rPr>
        <w:t xml:space="preserve">Note:  Any deviation of the final project from the project described in this proposal should   </w:t>
      </w:r>
      <w:r>
        <w:rPr>
          <w:rFonts w:ascii="CMR9" w:hAnsi="CMR9" w:cs="CMR9"/>
          <w:sz w:val="18"/>
          <w:szCs w:val="18"/>
          <w:lang w:bidi="ta-IN"/>
        </w:rPr>
        <w:br/>
        <w:t xml:space="preserve">           be explained by the candidate in the dissertation.</w:t>
      </w:r>
    </w:p>
    <w:p w14:paraId="4507CB64" w14:textId="5712935E" w:rsidR="00F23D33" w:rsidRDefault="00F23D33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</w:p>
    <w:p w14:paraId="7EAC72DB" w14:textId="77777777" w:rsidR="00F23D33" w:rsidRDefault="00F23D33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</w:p>
    <w:p w14:paraId="6DD7057F" w14:textId="77777777" w:rsidR="00290A1E" w:rsidRDefault="00290A1E" w:rsidP="006019C0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</w:p>
    <w:p w14:paraId="234AFD23" w14:textId="4A8BBCCE" w:rsidR="006019C0" w:rsidRDefault="006019C0" w:rsidP="006019C0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  <w:r>
        <w:rPr>
          <w:rFonts w:ascii="CMR12" w:hAnsi="CMR12" w:cs="CMR12"/>
          <w:sz w:val="29"/>
          <w:szCs w:val="29"/>
          <w:lang w:bidi="ta-IN"/>
        </w:rPr>
        <w:t>Project Details</w:t>
      </w:r>
    </w:p>
    <w:p w14:paraId="0EDDE502" w14:textId="77777777" w:rsidR="006019C0" w:rsidRDefault="006019C0" w:rsidP="006019C0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</w:p>
    <w:p w14:paraId="71A74787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Title of Project:</w:t>
      </w:r>
    </w:p>
    <w:p w14:paraId="39700306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930D61F" w14:textId="41083D40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01932E0B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65A1A1E" w14:textId="74228B7A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49A89444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34CCFD9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bookmarkStart w:id="0" w:name="_Hlk85181977"/>
      <w:r>
        <w:rPr>
          <w:rFonts w:ascii="CMR10" w:hAnsi="CMR10" w:cs="CMR10"/>
          <w:sz w:val="22"/>
          <w:szCs w:val="22"/>
          <w:lang w:bidi="ta-IN"/>
        </w:rPr>
        <w:t xml:space="preserve">If Repeat Student </w:t>
      </w:r>
    </w:p>
    <w:p w14:paraId="030D981E" w14:textId="77777777" w:rsidR="00611AE8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ab/>
        <w:t xml:space="preserve">Number of Attempt(s): </w:t>
      </w:r>
    </w:p>
    <w:p w14:paraId="51C517EA" w14:textId="77777777" w:rsidR="00611AE8" w:rsidRDefault="00611AE8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4CE9BF0" w14:textId="3B91570B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</w:t>
      </w:r>
    </w:p>
    <w:p w14:paraId="55411370" w14:textId="77777777" w:rsidR="008B0152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ab/>
      </w:r>
    </w:p>
    <w:p w14:paraId="3C9393F1" w14:textId="3364DC0A" w:rsidR="006019C0" w:rsidRDefault="008B0152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ab/>
      </w:r>
      <w:r w:rsidR="006019C0">
        <w:rPr>
          <w:rFonts w:ascii="CMR10" w:hAnsi="CMR10" w:cs="CMR10"/>
          <w:sz w:val="22"/>
          <w:szCs w:val="22"/>
          <w:lang w:bidi="ta-IN"/>
        </w:rPr>
        <w:t>Prev</w:t>
      </w:r>
      <w:r w:rsidR="007555F8">
        <w:rPr>
          <w:rFonts w:ascii="CMR10" w:hAnsi="CMR10" w:cs="CMR10"/>
          <w:sz w:val="22"/>
          <w:szCs w:val="22"/>
          <w:lang w:bidi="ta-IN"/>
        </w:rPr>
        <w:t xml:space="preserve">ious Decision: </w:t>
      </w:r>
      <w:r w:rsidR="006019C0">
        <w:rPr>
          <w:rFonts w:ascii="CMR10" w:hAnsi="CMR10" w:cs="CMR10"/>
          <w:sz w:val="22"/>
          <w:szCs w:val="22"/>
          <w:lang w:bidi="ta-IN"/>
        </w:rPr>
        <w:t xml:space="preserve"> </w:t>
      </w:r>
      <w:r w:rsidR="00435D52">
        <w:rPr>
          <w:rFonts w:ascii="CMR10" w:hAnsi="CMR10" w:cs="CMR10"/>
          <w:sz w:val="22"/>
          <w:szCs w:val="22"/>
          <w:lang w:bidi="ta-IN"/>
        </w:rPr>
        <w:t xml:space="preserve"> </w:t>
      </w:r>
      <w:r w:rsidR="00DA4C96">
        <w:rPr>
          <w:rFonts w:ascii="CMR10" w:hAnsi="CMR10" w:cs="CMR10"/>
          <w:sz w:val="22"/>
          <w:szCs w:val="22"/>
          <w:lang w:bidi="ta-IN"/>
        </w:rPr>
        <w:t xml:space="preserve"> </w:t>
      </w:r>
      <w:r w:rsidR="00F81FA7" w:rsidRPr="00DA4C96">
        <w:rPr>
          <w:rFonts w:ascii="CMR10" w:hAnsi="CMR10" w:cs="CMR10"/>
          <w:sz w:val="16"/>
          <w:szCs w:val="16"/>
        </w:rPr>
        <w:object w:dxaOrig="225" w:dyaOrig="225" w14:anchorId="483A60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40.25pt;height:20.25pt" o:ole="">
            <v:imagedata r:id="rId6" o:title=""/>
          </v:shape>
          <w:control r:id="rId7" w:name="OptionButton1" w:shapeid="_x0000_i1029"/>
        </w:object>
      </w:r>
      <w:r w:rsidR="006019C0">
        <w:rPr>
          <w:rFonts w:ascii="CMR10" w:hAnsi="CMR10" w:cs="CMR10"/>
          <w:sz w:val="22"/>
          <w:szCs w:val="22"/>
          <w:lang w:bidi="ta-IN"/>
        </w:rPr>
        <w:t xml:space="preserve">                                    </w:t>
      </w:r>
      <w:r>
        <w:rPr>
          <w:rFonts w:ascii="CMR10" w:hAnsi="CMR10" w:cs="CMR10"/>
          <w:sz w:val="22"/>
          <w:szCs w:val="22"/>
          <w:lang w:bidi="ta-IN"/>
        </w:rPr>
        <w:t xml:space="preserve">        </w:t>
      </w:r>
    </w:p>
    <w:p w14:paraId="049F5FBE" w14:textId="2B24CACD" w:rsidR="006019C0" w:rsidRDefault="008B0152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16"/>
          <w:szCs w:val="16"/>
          <w:lang w:bidi="ta-IN"/>
        </w:rPr>
        <w:tab/>
      </w:r>
      <w:r>
        <w:rPr>
          <w:rFonts w:ascii="CMR10" w:hAnsi="CMR10" w:cs="CMR10"/>
          <w:sz w:val="16"/>
          <w:szCs w:val="16"/>
          <w:lang w:bidi="ta-IN"/>
        </w:rPr>
        <w:tab/>
      </w:r>
      <w:r>
        <w:rPr>
          <w:rFonts w:ascii="CMR10" w:hAnsi="CMR10" w:cs="CMR10"/>
          <w:sz w:val="16"/>
          <w:szCs w:val="16"/>
          <w:lang w:bidi="ta-IN"/>
        </w:rPr>
        <w:tab/>
        <w:t xml:space="preserve">            </w:t>
      </w:r>
      <w:r w:rsidR="00F81FA7">
        <w:rPr>
          <w:rFonts w:ascii="CMR10" w:hAnsi="CMR10" w:cs="CMR10"/>
          <w:sz w:val="16"/>
          <w:szCs w:val="16"/>
        </w:rPr>
        <w:object w:dxaOrig="225" w:dyaOrig="225" w14:anchorId="0283A84B">
          <v:shape id="_x0000_i1031" type="#_x0000_t75" style="width:108pt;height:18pt" o:ole="">
            <v:imagedata r:id="rId8" o:title=""/>
          </v:shape>
          <w:control r:id="rId9" w:name="OptionButton2" w:shapeid="_x0000_i1031"/>
        </w:object>
      </w:r>
    </w:p>
    <w:p w14:paraId="7128B1AB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ab/>
        <w:t>Earlier Project Title:</w:t>
      </w:r>
    </w:p>
    <w:p w14:paraId="4134EF6C" w14:textId="7B48DB53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ab/>
        <w:t>................................................................................................................................................</w:t>
      </w:r>
    </w:p>
    <w:p w14:paraId="26D1D748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B3C9EDA" w14:textId="34B8995C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ab/>
        <w:t>................................................................................................................................................</w:t>
      </w:r>
    </w:p>
    <w:bookmarkEnd w:id="0"/>
    <w:p w14:paraId="3FA6E5CA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0CA5300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Name and address of client:</w:t>
      </w:r>
    </w:p>
    <w:p w14:paraId="6CDEC797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99BEC96" w14:textId="39BEF7D6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2DCFF7C2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E6088F9" w14:textId="4028E4BE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78737479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04832C2" w14:textId="4827B9D2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6CCFE60F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EB9C662" w14:textId="0D8D6C26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37FC8C45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E9E17D8" w14:textId="4F4D3903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42059F12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CB45B11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Motivation for project:</w:t>
      </w:r>
    </w:p>
    <w:p w14:paraId="5E1679BC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F490421" w14:textId="2E61C06B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4F302FDE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6A9353D" w14:textId="145E6A08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246C139E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1395F8D" w14:textId="4AD42510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7113852D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4E91134" w14:textId="2D678E4A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4C45A320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68FD50C" w14:textId="0C37BD8A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76ECFFB4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D1A8E21" w14:textId="2B27DDA8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7ECB7DFF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FADA322" w14:textId="4EBFC20C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2358472A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CAEDABF" w14:textId="0D7FC65D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79E98DBC" w14:textId="77777777" w:rsidR="00BE3B89" w:rsidRDefault="00BE3B89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B0A859D" w14:textId="6F85A0B1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4DB4A2AA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5D12A4D" w14:textId="6A14BB18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64509DF1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3C81BD1" w14:textId="7FD8EB8C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2EDFDEAB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D6E135F" w14:textId="5C5F363B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62EA07C4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4738C564" w14:textId="49E033EF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67F96957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64B0A8A" w14:textId="46AB505B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67E04B76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2BBED53" w14:textId="07FC0E6A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1E8C3B82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4D3A01B" w14:textId="4DB22559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464F9F86" w14:textId="77777777" w:rsidR="00BE3B89" w:rsidRDefault="00BE3B89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45B1CFED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1827FB4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Objectives and scope of proposed project:</w:t>
      </w:r>
    </w:p>
    <w:p w14:paraId="1669F69B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A266675" w14:textId="77A7A980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2E3581A7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5BBB3EA" w14:textId="761E7AD3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1CF20674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BEE5FF1" w14:textId="0A5ADD14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52E3652F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8ADA499" w14:textId="5ADFF572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38906A55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74C1653" w14:textId="5CD8048F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5D0120A7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F4E90D8" w14:textId="6633BC3C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541770B4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24B991C" w14:textId="69C9454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493D9A58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B56ED45" w14:textId="69739BD1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30D95EF6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E1CD69D" w14:textId="5723F0D3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5362174E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524F61B" w14:textId="18DAB874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260263CB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D347E93" w14:textId="77777777" w:rsidR="00290A1E" w:rsidRDefault="00290A1E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B1345D5" w14:textId="77777777" w:rsidR="00290A1E" w:rsidRDefault="00290A1E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44BB317F" w14:textId="11E8CD29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Critical functionalities for project:</w:t>
      </w:r>
    </w:p>
    <w:p w14:paraId="5C66AB4E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9C6A4D4" w14:textId="19E2FFE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04AE3C86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B549C8D" w14:textId="347FF884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680685B7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D44BC08" w14:textId="2C6DB140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30EE7718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475B94AE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F63C38F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1521173" w14:textId="77777777" w:rsidR="008D3AED" w:rsidRDefault="008D3AED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4745413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Itemized list of deliverables</w:t>
      </w:r>
      <w:r>
        <w:rPr>
          <w:rFonts w:ascii="CMR8" w:hAnsi="CMR8" w:cs="CMR8"/>
          <w:sz w:val="16"/>
          <w:szCs w:val="16"/>
          <w:lang w:bidi="ta-IN"/>
        </w:rPr>
        <w:t xml:space="preserve"> </w:t>
      </w:r>
      <w:r>
        <w:rPr>
          <w:rFonts w:ascii="CMR10" w:hAnsi="CMR10" w:cs="CMR10"/>
          <w:sz w:val="22"/>
          <w:szCs w:val="22"/>
          <w:lang w:bidi="ta-IN"/>
        </w:rPr>
        <w:t>of the system:</w:t>
      </w:r>
    </w:p>
    <w:p w14:paraId="0DCA3AF1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243E175" w14:textId="77777777" w:rsidR="006019C0" w:rsidRDefault="006019C0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  <w:r>
        <w:rPr>
          <w:rFonts w:ascii="CMR9" w:hAnsi="CMR9" w:cs="CMR9"/>
          <w:sz w:val="18"/>
          <w:szCs w:val="18"/>
          <w:lang w:bidi="ta-IN"/>
        </w:rPr>
        <w:t>Note: Deliverables are items that you would deliver to the client at the end of the project.</w:t>
      </w:r>
    </w:p>
    <w:p w14:paraId="212CF7EF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53048AA" w14:textId="0735C12A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38608E7B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B46CDA9" w14:textId="344024BA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164CC974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AD920C3" w14:textId="1BCDBD74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16CAA678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76103F6" w14:textId="3EE9C25D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5FE1E150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78D9818" w14:textId="0E8A22B3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0E10CF5A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5EF6246" w14:textId="689A0BA5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3B99E235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987EFBC" w14:textId="1ED9B01F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0F04C908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45A0E131" w14:textId="20464571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47EBF1DD" w14:textId="77777777" w:rsidR="006019C0" w:rsidRDefault="006019C0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</w:p>
    <w:p w14:paraId="41AA75B0" w14:textId="77777777" w:rsidR="006019C0" w:rsidRPr="003416CB" w:rsidRDefault="006019C0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</w:p>
    <w:p w14:paraId="4371C8F0" w14:textId="77777777" w:rsidR="006019C0" w:rsidRDefault="005A3372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 xml:space="preserve">A </w:t>
      </w:r>
      <w:r w:rsidR="00AF0CAD">
        <w:rPr>
          <w:rFonts w:ascii="CMR10" w:hAnsi="CMR10" w:cs="CMR10"/>
          <w:sz w:val="22"/>
          <w:szCs w:val="22"/>
          <w:lang w:bidi="ta-IN"/>
        </w:rPr>
        <w:t xml:space="preserve">project plan using Gantt </w:t>
      </w:r>
      <w:r w:rsidR="00C0627B">
        <w:rPr>
          <w:rFonts w:ascii="CMR10" w:hAnsi="CMR10" w:cs="CMR10"/>
          <w:sz w:val="22"/>
          <w:szCs w:val="22"/>
          <w:lang w:bidi="ta-IN"/>
        </w:rPr>
        <w:t>chart (</w:t>
      </w:r>
      <w:r w:rsidR="006019C0">
        <w:rPr>
          <w:rFonts w:ascii="CMR10" w:hAnsi="CMR10" w:cs="CMR10"/>
          <w:sz w:val="22"/>
          <w:szCs w:val="22"/>
          <w:lang w:bidi="ta-IN"/>
        </w:rPr>
        <w:t>include the work involved in system development as well as writing the dissertation):</w:t>
      </w:r>
    </w:p>
    <w:p w14:paraId="7F367D85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87A4B74" w14:textId="129FFF15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36AD8FF6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B789CA5" w14:textId="1F09865F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1D1E3C56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BFD7347" w14:textId="4B74B7C3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353C41F0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3BA512D" w14:textId="57BA9818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7DC92600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8C3DB77" w14:textId="2C69ABE8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7CC73BAB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2490E5A" w14:textId="6CF4BF4A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47B856A8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5E13B36" w14:textId="045B7C30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2CA9385F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2E45F5D" w14:textId="44B7EC1E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3E2B5E3C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0CAE98F" w14:textId="5EEA1AF4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236ECA8C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C5D2E27" w14:textId="5618FD99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4DC09171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F987EE1" w14:textId="17C5B332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48486DFB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DB013EC" w14:textId="200D1BA1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lastRenderedPageBreak/>
        <w:t>.............................................................................................................................................................</w:t>
      </w:r>
    </w:p>
    <w:p w14:paraId="06F90121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9AD11E7" w14:textId="31E9A53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1F948643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FEF8CC9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Resource requirements for project (e.g., hardware, software,...):</w:t>
      </w:r>
    </w:p>
    <w:p w14:paraId="43F8C9B2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A5E80DD" w14:textId="6C7060D2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</w:t>
      </w:r>
      <w:r w:rsidR="00611AE8">
        <w:rPr>
          <w:rFonts w:ascii="CMR10" w:hAnsi="CMR10" w:cs="CMR10"/>
          <w:sz w:val="22"/>
          <w:szCs w:val="22"/>
          <w:lang w:bidi="ta-IN"/>
        </w:rPr>
        <w:t>..</w:t>
      </w:r>
      <w:r>
        <w:rPr>
          <w:rFonts w:ascii="CMR10" w:hAnsi="CMR10" w:cs="CMR10"/>
          <w:sz w:val="22"/>
          <w:szCs w:val="22"/>
          <w:lang w:bidi="ta-IN"/>
        </w:rPr>
        <w:t>....................</w:t>
      </w:r>
    </w:p>
    <w:p w14:paraId="568277E6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63E95AF" w14:textId="0770A906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</w:t>
      </w:r>
      <w:r w:rsidR="00611AE8">
        <w:rPr>
          <w:rFonts w:ascii="CMR10" w:hAnsi="CMR10" w:cs="CMR10"/>
          <w:sz w:val="22"/>
          <w:szCs w:val="22"/>
          <w:lang w:bidi="ta-IN"/>
        </w:rPr>
        <w:t>.</w:t>
      </w:r>
      <w:r>
        <w:rPr>
          <w:rFonts w:ascii="CMR10" w:hAnsi="CMR10" w:cs="CMR10"/>
          <w:sz w:val="22"/>
          <w:szCs w:val="22"/>
          <w:lang w:bidi="ta-IN"/>
        </w:rPr>
        <w:t>.......................</w:t>
      </w:r>
    </w:p>
    <w:p w14:paraId="0A014055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D0DA39D" w14:textId="109012FD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</w:t>
      </w:r>
      <w:r w:rsidR="00611AE8">
        <w:rPr>
          <w:rFonts w:ascii="CMR10" w:hAnsi="CMR10" w:cs="CMR10"/>
          <w:sz w:val="22"/>
          <w:szCs w:val="22"/>
          <w:lang w:bidi="ta-IN"/>
        </w:rPr>
        <w:t>.</w:t>
      </w:r>
      <w:r>
        <w:rPr>
          <w:rFonts w:ascii="CMR10" w:hAnsi="CMR10" w:cs="CMR10"/>
          <w:sz w:val="22"/>
          <w:szCs w:val="22"/>
          <w:lang w:bidi="ta-IN"/>
        </w:rPr>
        <w:t>......................</w:t>
      </w:r>
    </w:p>
    <w:p w14:paraId="3F4ABAB7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0E9E1E9" w14:textId="4DC460A9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</w:t>
      </w:r>
      <w:r w:rsidR="00611AE8">
        <w:rPr>
          <w:rFonts w:ascii="CMR10" w:hAnsi="CMR10" w:cs="CMR10"/>
          <w:sz w:val="22"/>
          <w:szCs w:val="22"/>
          <w:lang w:bidi="ta-IN"/>
        </w:rPr>
        <w:t>.</w:t>
      </w:r>
      <w:r>
        <w:rPr>
          <w:rFonts w:ascii="CMR10" w:hAnsi="CMR10" w:cs="CMR10"/>
          <w:sz w:val="22"/>
          <w:szCs w:val="22"/>
          <w:lang w:bidi="ta-IN"/>
        </w:rPr>
        <w:t>......................</w:t>
      </w:r>
    </w:p>
    <w:p w14:paraId="178C82E9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486E144" w14:textId="4D04FBB9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</w:t>
      </w:r>
      <w:r w:rsidR="00611AE8">
        <w:rPr>
          <w:rFonts w:ascii="CMR10" w:hAnsi="CMR10" w:cs="CMR10"/>
          <w:sz w:val="22"/>
          <w:szCs w:val="22"/>
          <w:lang w:bidi="ta-IN"/>
        </w:rPr>
        <w:t>.</w:t>
      </w:r>
      <w:r>
        <w:rPr>
          <w:rFonts w:ascii="CMR10" w:hAnsi="CMR10" w:cs="CMR10"/>
          <w:sz w:val="22"/>
          <w:szCs w:val="22"/>
          <w:lang w:bidi="ta-IN"/>
        </w:rPr>
        <w:t>......................</w:t>
      </w:r>
    </w:p>
    <w:p w14:paraId="457C9F28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8F296E0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 xml:space="preserve">Proposed way of </w:t>
      </w:r>
      <w:r w:rsidR="00C0627B">
        <w:rPr>
          <w:rFonts w:ascii="CMR10" w:hAnsi="CMR10" w:cs="CMR10"/>
          <w:sz w:val="22"/>
          <w:szCs w:val="22"/>
          <w:lang w:bidi="ta-IN"/>
        </w:rPr>
        <w:t>self-evaluating</w:t>
      </w:r>
      <w:r>
        <w:rPr>
          <w:rFonts w:ascii="CMR10" w:hAnsi="CMR10" w:cs="CMR10"/>
          <w:sz w:val="22"/>
          <w:szCs w:val="22"/>
          <w:lang w:bidi="ta-IN"/>
        </w:rPr>
        <w:t xml:space="preserve"> the success of your system:</w:t>
      </w:r>
    </w:p>
    <w:p w14:paraId="6D92E4F1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765DC06" w14:textId="67BF8716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</w:t>
      </w:r>
      <w:r w:rsidR="00611AE8">
        <w:rPr>
          <w:rFonts w:ascii="CMR10" w:hAnsi="CMR10" w:cs="CMR10"/>
          <w:sz w:val="22"/>
          <w:szCs w:val="22"/>
          <w:lang w:bidi="ta-IN"/>
        </w:rPr>
        <w:t>.</w:t>
      </w:r>
      <w:r>
        <w:rPr>
          <w:rFonts w:ascii="CMR10" w:hAnsi="CMR10" w:cs="CMR10"/>
          <w:sz w:val="22"/>
          <w:szCs w:val="22"/>
          <w:lang w:bidi="ta-IN"/>
        </w:rPr>
        <w:t>......................</w:t>
      </w:r>
    </w:p>
    <w:p w14:paraId="59B6B05D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098C5FD" w14:textId="6ECA1C8D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</w:t>
      </w:r>
      <w:r w:rsidR="00611AE8">
        <w:rPr>
          <w:rFonts w:ascii="CMR10" w:hAnsi="CMR10" w:cs="CMR10"/>
          <w:sz w:val="22"/>
          <w:szCs w:val="22"/>
          <w:lang w:bidi="ta-IN"/>
        </w:rPr>
        <w:t>.</w:t>
      </w:r>
      <w:r>
        <w:rPr>
          <w:rFonts w:ascii="CMR10" w:hAnsi="CMR10" w:cs="CMR10"/>
          <w:sz w:val="22"/>
          <w:szCs w:val="22"/>
          <w:lang w:bidi="ta-IN"/>
        </w:rPr>
        <w:t>......................</w:t>
      </w:r>
    </w:p>
    <w:p w14:paraId="0FF04B76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08BAB76" w14:textId="42722487" w:rsidR="006019C0" w:rsidRDefault="006019C0" w:rsidP="006019C0">
      <w:pPr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</w:t>
      </w:r>
      <w:r w:rsidR="00611AE8">
        <w:rPr>
          <w:rFonts w:ascii="CMR10" w:hAnsi="CMR10" w:cs="CMR10"/>
          <w:sz w:val="22"/>
          <w:szCs w:val="22"/>
          <w:lang w:bidi="ta-IN"/>
        </w:rPr>
        <w:t>.</w:t>
      </w:r>
      <w:r>
        <w:rPr>
          <w:rFonts w:ascii="CMR10" w:hAnsi="CMR10" w:cs="CMR10"/>
          <w:sz w:val="22"/>
          <w:szCs w:val="22"/>
          <w:lang w:bidi="ta-IN"/>
        </w:rPr>
        <w:t>......................</w:t>
      </w:r>
    </w:p>
    <w:p w14:paraId="2FF01C72" w14:textId="77777777" w:rsidR="00290A1E" w:rsidRDefault="00290A1E" w:rsidP="006019C0"/>
    <w:p w14:paraId="02B292BE" w14:textId="77777777" w:rsidR="00290A1E" w:rsidRDefault="00290A1E" w:rsidP="00290A1E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17B4250B" w14:textId="77777777" w:rsidR="00290A1E" w:rsidRDefault="00290A1E" w:rsidP="00290A1E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4FDDC4E" w14:textId="77777777" w:rsidR="00290A1E" w:rsidRDefault="00290A1E" w:rsidP="00290A1E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49F98DDA" w14:textId="77777777" w:rsidR="00290A1E" w:rsidRDefault="00290A1E" w:rsidP="00290A1E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5C3C53B" w14:textId="01740CAE" w:rsidR="00290A1E" w:rsidRDefault="00290A1E" w:rsidP="00290A1E">
      <w:pPr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5C1724B5" w14:textId="77777777" w:rsidR="00290A1E" w:rsidRDefault="00290A1E" w:rsidP="00290A1E"/>
    <w:p w14:paraId="29800D3E" w14:textId="77777777" w:rsidR="00290A1E" w:rsidRDefault="00290A1E" w:rsidP="00290A1E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3088D678" w14:textId="77777777" w:rsidR="00290A1E" w:rsidRDefault="00290A1E" w:rsidP="00290A1E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C98965C" w14:textId="77777777" w:rsidR="00290A1E" w:rsidRDefault="00290A1E" w:rsidP="00290A1E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54CCF5F4" w14:textId="77777777" w:rsidR="00290A1E" w:rsidRDefault="00290A1E" w:rsidP="00290A1E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60463C3" w14:textId="77777777" w:rsidR="00290A1E" w:rsidRDefault="00290A1E" w:rsidP="00290A1E"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593D8D2E" w14:textId="77777777" w:rsidR="008B0152" w:rsidRDefault="008B0152"/>
    <w:sectPr w:rsidR="008B0152" w:rsidSect="008B0152">
      <w:footerReference w:type="even" r:id="rId10"/>
      <w:footerReference w:type="default" r:id="rId11"/>
      <w:pgSz w:w="12240" w:h="15840" w:code="1"/>
      <w:pgMar w:top="1800" w:right="1800" w:bottom="1440" w:left="16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95621" w14:textId="77777777" w:rsidR="00C019F9" w:rsidRDefault="00C019F9" w:rsidP="009145B9">
      <w:r>
        <w:separator/>
      </w:r>
    </w:p>
  </w:endnote>
  <w:endnote w:type="continuationSeparator" w:id="0">
    <w:p w14:paraId="177C669C" w14:textId="77777777" w:rsidR="00C019F9" w:rsidRDefault="00C019F9" w:rsidP="00914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BX12">
    <w:altName w:val="Calibri"/>
    <w:charset w:val="00"/>
    <w:family w:val="auto"/>
    <w:pitch w:val="default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charset w:val="00"/>
    <w:family w:val="auto"/>
    <w:pitch w:val="default"/>
  </w:font>
  <w:font w:name="CMR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01DCB" w14:textId="77777777" w:rsidR="008B0152" w:rsidRDefault="00F81FA7" w:rsidP="008B01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B015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E3C1EC" w14:textId="77777777" w:rsidR="008B0152" w:rsidRDefault="008B0152" w:rsidP="008B015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49720" w14:textId="77777777" w:rsidR="008B0152" w:rsidRDefault="00F81FA7" w:rsidP="008B01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B015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7D96">
      <w:rPr>
        <w:rStyle w:val="PageNumber"/>
        <w:noProof/>
      </w:rPr>
      <w:t>1</w:t>
    </w:r>
    <w:r>
      <w:rPr>
        <w:rStyle w:val="PageNumber"/>
      </w:rPr>
      <w:fldChar w:fldCharType="end"/>
    </w:r>
  </w:p>
  <w:p w14:paraId="7A468242" w14:textId="77777777" w:rsidR="008B0152" w:rsidRDefault="008B0152" w:rsidP="008B015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FC62D" w14:textId="77777777" w:rsidR="00C019F9" w:rsidRDefault="00C019F9" w:rsidP="009145B9">
      <w:r>
        <w:separator/>
      </w:r>
    </w:p>
  </w:footnote>
  <w:footnote w:type="continuationSeparator" w:id="0">
    <w:p w14:paraId="0BE4A487" w14:textId="77777777" w:rsidR="00C019F9" w:rsidRDefault="00C019F9" w:rsidP="009145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tTAzMDW3NDIyNjBX0lEKTi0uzszPAykwrAUAc3iLGSwAAAA="/>
  </w:docVars>
  <w:rsids>
    <w:rsidRoot w:val="00CC73D2"/>
    <w:rsid w:val="000F037B"/>
    <w:rsid w:val="00130C51"/>
    <w:rsid w:val="00200D3E"/>
    <w:rsid w:val="00201ED7"/>
    <w:rsid w:val="002475E2"/>
    <w:rsid w:val="00290A1E"/>
    <w:rsid w:val="00290DDC"/>
    <w:rsid w:val="002D573D"/>
    <w:rsid w:val="0033553C"/>
    <w:rsid w:val="003E579D"/>
    <w:rsid w:val="00435D52"/>
    <w:rsid w:val="00533180"/>
    <w:rsid w:val="0054475A"/>
    <w:rsid w:val="005A3372"/>
    <w:rsid w:val="006019C0"/>
    <w:rsid w:val="00611138"/>
    <w:rsid w:val="00611AE8"/>
    <w:rsid w:val="00643321"/>
    <w:rsid w:val="006D64AC"/>
    <w:rsid w:val="007555F8"/>
    <w:rsid w:val="00773A9D"/>
    <w:rsid w:val="0079582C"/>
    <w:rsid w:val="007A594F"/>
    <w:rsid w:val="007C3BAF"/>
    <w:rsid w:val="008B0152"/>
    <w:rsid w:val="008B634A"/>
    <w:rsid w:val="008D3AED"/>
    <w:rsid w:val="009145B9"/>
    <w:rsid w:val="00A70C74"/>
    <w:rsid w:val="00A90C73"/>
    <w:rsid w:val="00AF0CAD"/>
    <w:rsid w:val="00BB1A8D"/>
    <w:rsid w:val="00BE3B89"/>
    <w:rsid w:val="00BF7C5F"/>
    <w:rsid w:val="00C019F9"/>
    <w:rsid w:val="00C0627B"/>
    <w:rsid w:val="00C66105"/>
    <w:rsid w:val="00CC73D2"/>
    <w:rsid w:val="00D54AEA"/>
    <w:rsid w:val="00D937CF"/>
    <w:rsid w:val="00DA4C96"/>
    <w:rsid w:val="00DC7537"/>
    <w:rsid w:val="00DE5EC3"/>
    <w:rsid w:val="00E41F07"/>
    <w:rsid w:val="00EB244C"/>
    <w:rsid w:val="00ED3154"/>
    <w:rsid w:val="00F23D33"/>
    <w:rsid w:val="00F81FA7"/>
    <w:rsid w:val="00F97D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8EC3AAF"/>
  <w15:docId w15:val="{3917EDE7-3D0C-4DD2-B3A0-73574EEB4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9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6019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019C0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DefaultParagraphFont"/>
    <w:rsid w:val="006019C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A4C9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A4C96"/>
    <w:rPr>
      <w:rFonts w:ascii="Arial" w:eastAsia="Times New Roman" w:hAnsi="Arial" w:cs="Arial"/>
      <w:vanish/>
      <w:sz w:val="16"/>
      <w:szCs w:val="16"/>
      <w:lang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A4C9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A4C96"/>
    <w:rPr>
      <w:rFonts w:ascii="Arial" w:eastAsia="Times New Roman" w:hAnsi="Arial" w:cs="Arial"/>
      <w:vanish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control" Target="activeX/activeX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IT\Individual%20Project\2013\Project%20Proposal\IT6104_Project_Proposal_Template_2013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IT6104_Project_Proposal_Template_2013.dotm</Template>
  <TotalTime>55</TotalTime>
  <Pages>6</Pages>
  <Words>1968</Words>
  <Characters>11222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</dc:creator>
  <cp:lastModifiedBy>Pavithra Gamage</cp:lastModifiedBy>
  <cp:revision>11</cp:revision>
  <dcterms:created xsi:type="dcterms:W3CDTF">2017-02-22T07:07:00Z</dcterms:created>
  <dcterms:modified xsi:type="dcterms:W3CDTF">2021-10-15T03:56:00Z</dcterms:modified>
</cp:coreProperties>
</file>