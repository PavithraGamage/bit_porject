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9033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  <w:r>
        <w:rPr>
          <w:rFonts w:ascii="CMBX12" w:hAnsi="CMBX12" w:cs="CMBX12"/>
          <w:sz w:val="34"/>
          <w:szCs w:val="34"/>
          <w:lang w:bidi="ta-IN"/>
        </w:rPr>
        <w:t>Project Proposal</w:t>
      </w:r>
    </w:p>
    <w:p w14:paraId="0094D3EA" w14:textId="52256A60" w:rsidR="006019C0" w:rsidRDefault="00130C51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  <w:r>
        <w:rPr>
          <w:rFonts w:ascii="CMBX12" w:hAnsi="CMBX12" w:cs="CMBX12"/>
          <w:sz w:val="34"/>
          <w:szCs w:val="34"/>
          <w:lang w:bidi="ta-IN"/>
        </w:rPr>
        <w:t>Academic Year 20</w:t>
      </w:r>
      <w:r w:rsidR="007C3BAF">
        <w:rPr>
          <w:rFonts w:ascii="CMBX12" w:hAnsi="CMBX12" w:cs="CMBX12"/>
          <w:sz w:val="34"/>
          <w:szCs w:val="34"/>
          <w:lang w:bidi="ta-IN"/>
        </w:rPr>
        <w:t>21</w:t>
      </w:r>
    </w:p>
    <w:p w14:paraId="6892743F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BX12" w:hAnsi="CMBX12" w:cs="CMBX12"/>
          <w:sz w:val="34"/>
          <w:szCs w:val="34"/>
          <w:lang w:bidi="ta-IN"/>
        </w:rPr>
      </w:pPr>
    </w:p>
    <w:p w14:paraId="55829696" w14:textId="77777777" w:rsidR="006019C0" w:rsidRDefault="006019C0" w:rsidP="006019C0">
      <w:pPr>
        <w:autoSpaceDE w:val="0"/>
        <w:autoSpaceDN w:val="0"/>
        <w:adjustRightInd w:val="0"/>
        <w:jc w:val="center"/>
        <w:rPr>
          <w:rFonts w:ascii="CMR12" w:hAnsi="CMR12" w:cs="CMR12"/>
          <w:lang w:bidi="ta-IN"/>
        </w:rPr>
      </w:pPr>
    </w:p>
    <w:p w14:paraId="0DD7EDE9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t>Candidate Details</w:t>
      </w:r>
    </w:p>
    <w:p w14:paraId="2FCEA8F6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2634AA61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4D7909E1" w14:textId="0A064D45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Index No: </w:t>
      </w:r>
      <w:r w:rsidR="008F11A7">
        <w:rPr>
          <w:rFonts w:ascii="CMR10" w:hAnsi="CMR10" w:cs="CMR10"/>
          <w:sz w:val="22"/>
          <w:szCs w:val="22"/>
          <w:lang w:bidi="ta-IN"/>
        </w:rPr>
        <w:t>1805274</w:t>
      </w:r>
    </w:p>
    <w:p w14:paraId="377CD0E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A66474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0C8DB6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Name of candidate:</w:t>
      </w:r>
    </w:p>
    <w:p w14:paraId="44953D1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C55197C" w14:textId="1CE55970" w:rsidR="006019C0" w:rsidRDefault="008F11A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Gamage Pavithra Sankalpa</w:t>
      </w:r>
    </w:p>
    <w:p w14:paraId="57BF6F2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61730F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Address:</w:t>
      </w:r>
    </w:p>
    <w:p w14:paraId="22BE1D6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B9646CF" w14:textId="0BC0C72B" w:rsidR="006019C0" w:rsidRDefault="008F11A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58/E, Kesbewa Road, Kamburugoda, Bandaragama</w:t>
      </w:r>
    </w:p>
    <w:p w14:paraId="14302E6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76FC41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Contact telephone numbers:</w:t>
      </w:r>
    </w:p>
    <w:p w14:paraId="35C3389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7FCFE27" w14:textId="493DFC10" w:rsidR="008F11A7" w:rsidRDefault="008F11A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0757003662</w:t>
      </w:r>
    </w:p>
    <w:p w14:paraId="5E66130D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CF5CF9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Email:</w:t>
      </w:r>
    </w:p>
    <w:p w14:paraId="4D297C9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B9E8C0B" w14:textId="246490F4" w:rsidR="006019C0" w:rsidRDefault="008F11A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gamage2pavithra@gmail.com</w:t>
      </w:r>
    </w:p>
    <w:p w14:paraId="1C6F694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9257B4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DF6B05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BD74B1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D67F97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8D9EA8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B06FB8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5EC7CF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C83643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7A8E40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53FD98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D88B76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0EFEB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F3B3F0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EED345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CFE27A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D440C0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68E6AF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0AB752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CBB368E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lastRenderedPageBreak/>
        <w:t>Supervisor/Advisor Details</w:t>
      </w:r>
    </w:p>
    <w:p w14:paraId="6528E569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6CF5E8D9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5400"/>
        <w:gridCol w:w="1375"/>
      </w:tblGrid>
      <w:tr w:rsidR="006019C0" w:rsidRPr="00871A6B" w14:paraId="517ABE29" w14:textId="77777777" w:rsidTr="00A34162">
        <w:trPr>
          <w:trHeight w:val="638"/>
        </w:trPr>
        <w:tc>
          <w:tcPr>
            <w:tcW w:w="1975" w:type="dxa"/>
          </w:tcPr>
          <w:p w14:paraId="30F2C8C4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5400" w:type="dxa"/>
          </w:tcPr>
          <w:p w14:paraId="6D0CCB76" w14:textId="4C74EA1A" w:rsidR="006019C0" w:rsidRPr="00871A6B" w:rsidRDefault="00A34162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0" w:hAnsi="CMR10" w:cs="CMR10"/>
                <w:sz w:val="22"/>
                <w:szCs w:val="22"/>
                <w:lang w:bidi="ta-IN"/>
              </w:rPr>
              <w:t xml:space="preserve">   </w:t>
            </w:r>
            <w:r w:rsidR="006019C0" w:rsidRPr="00871A6B">
              <w:rPr>
                <w:rFonts w:ascii="CMR10" w:hAnsi="CMR10" w:cs="CMR10"/>
                <w:sz w:val="22"/>
                <w:szCs w:val="22"/>
                <w:lang w:bidi="ta-IN"/>
              </w:rPr>
              <w:t>Supervisor 1 (IT Related)</w:t>
            </w:r>
          </w:p>
        </w:tc>
        <w:tc>
          <w:tcPr>
            <w:tcW w:w="1375" w:type="dxa"/>
          </w:tcPr>
          <w:p w14:paraId="06143D27" w14:textId="08C16616" w:rsidR="006019C0" w:rsidRPr="00A34162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Supervisor 2 (Optional)</w:t>
            </w:r>
          </w:p>
        </w:tc>
      </w:tr>
      <w:tr w:rsidR="006019C0" w:rsidRPr="00871A6B" w14:paraId="6306B32D" w14:textId="77777777" w:rsidTr="00A34162">
        <w:trPr>
          <w:trHeight w:val="548"/>
        </w:trPr>
        <w:tc>
          <w:tcPr>
            <w:tcW w:w="1975" w:type="dxa"/>
          </w:tcPr>
          <w:p w14:paraId="2D1B0445" w14:textId="077517DB" w:rsidR="006019C0" w:rsidRPr="00296690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Name</w:t>
            </w:r>
          </w:p>
        </w:tc>
        <w:tc>
          <w:tcPr>
            <w:tcW w:w="5400" w:type="dxa"/>
          </w:tcPr>
          <w:p w14:paraId="007F8EE1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5E0A35" wp14:editId="3CB28B72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11864</wp:posOffset>
                      </wp:positionV>
                      <wp:extent cx="2703094" cy="575310"/>
                      <wp:effectExtent l="0" t="0" r="0" b="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094" cy="57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2CFA9C" w14:textId="676B2389" w:rsidR="008B0152" w:rsidRPr="006F5B31" w:rsidRDefault="00B04B48" w:rsidP="006019C0">
                                  <w:p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 w:rsidRPr="006F5B31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Mr. M.P Sarath Wijeshinghe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5E0A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.35pt;margin-top:.95pt;width:212.85pt;height:4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" filled="f" stroked="f">
                      <v:textbox>
                        <w:txbxContent>
                          <w:p w14:paraId="132CFA9C" w14:textId="676B2389" w:rsidR="008B0152" w:rsidRPr="006F5B31" w:rsidRDefault="00B04B48" w:rsidP="006019C0">
                            <w:p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 xml:space="preserve">Mr. M.P </w:t>
                            </w:r>
                            <w:proofErr w:type="spellStart"/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Sarath</w:t>
                            </w:r>
                            <w:proofErr w:type="spellEnd"/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Wijeshinghe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</w:tcPr>
          <w:p w14:paraId="38990FFA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0F025B" wp14:editId="68DA3BD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71755</wp:posOffset>
                      </wp:positionV>
                      <wp:extent cx="1752600" cy="575310"/>
                      <wp:effectExtent l="635" t="0" r="0" b="0"/>
                      <wp:wrapNone/>
                      <wp:docPr id="1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575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4F973A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F025B" id="Text Box 3" o:spid="_x0000_s1027" type="#_x0000_t202" style="position:absolute;margin-left:.85pt;margin-top:5.65pt;width:138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" filled="f" stroked="f">
                      <v:textbox>
                        <w:txbxContent>
                          <w:p w14:paraId="1D4F973A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288B4E75" w14:textId="77777777" w:rsidTr="00A34162">
        <w:trPr>
          <w:trHeight w:val="440"/>
        </w:trPr>
        <w:tc>
          <w:tcPr>
            <w:tcW w:w="1975" w:type="dxa"/>
          </w:tcPr>
          <w:p w14:paraId="50F67290" w14:textId="39345232" w:rsidR="00296690" w:rsidRPr="00296690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Designation</w:t>
            </w:r>
          </w:p>
        </w:tc>
        <w:tc>
          <w:tcPr>
            <w:tcW w:w="5400" w:type="dxa"/>
          </w:tcPr>
          <w:p w14:paraId="1995E484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369EB2" wp14:editId="02B243E2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2339</wp:posOffset>
                      </wp:positionV>
                      <wp:extent cx="1752600" cy="459740"/>
                      <wp:effectExtent l="0" t="0" r="0" b="0"/>
                      <wp:wrapNone/>
                      <wp:docPr id="1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C30382" w14:textId="1F77605C" w:rsidR="008B0152" w:rsidRPr="006F5B31" w:rsidRDefault="00663C0C" w:rsidP="006019C0">
                                  <w:p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 w:rsidRPr="006F5B31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 xml:space="preserve">Assistant </w:t>
                                  </w:r>
                                  <w:r w:rsidR="00B04B48" w:rsidRPr="006F5B31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Director - 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69EB2" id="Text Box 4" o:spid="_x0000_s1028" type="#_x0000_t202" style="position:absolute;margin-left:.85pt;margin-top:.2pt;width:138pt;height:3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" filled="f" stroked="f">
                      <v:textbox>
                        <w:txbxContent>
                          <w:p w14:paraId="0EC30382" w14:textId="1F77605C" w:rsidR="008B0152" w:rsidRPr="006F5B31" w:rsidRDefault="00663C0C" w:rsidP="006019C0">
                            <w:p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 xml:space="preserve">Assistant </w:t>
                            </w:r>
                            <w:r w:rsidR="00B04B48"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Director - 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</w:tcPr>
          <w:p w14:paraId="266C6C81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92AB7A" wp14:editId="1BC930D4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26670</wp:posOffset>
                      </wp:positionV>
                      <wp:extent cx="1828800" cy="459740"/>
                      <wp:effectExtent l="0" t="4445" r="0" b="2540"/>
                      <wp:wrapNone/>
                      <wp:docPr id="1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FDFC32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2AB7A" id="Text Box 5" o:spid="_x0000_s1029" type="#_x0000_t202" style="position:absolute;margin-left:-5.2pt;margin-top:2.1pt;width:2in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" filled="f" stroked="f">
                      <v:textbox>
                        <w:txbxContent>
                          <w:p w14:paraId="09FDFC32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4488B607" w14:textId="77777777" w:rsidTr="00A34162">
        <w:trPr>
          <w:trHeight w:val="800"/>
        </w:trPr>
        <w:tc>
          <w:tcPr>
            <w:tcW w:w="1975" w:type="dxa"/>
          </w:tcPr>
          <w:p w14:paraId="034D9DD3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Workplace address</w:t>
            </w:r>
          </w:p>
          <w:p w14:paraId="133CD4AE" w14:textId="1F051AF0" w:rsidR="00B04B48" w:rsidRPr="00871A6B" w:rsidRDefault="00B04B48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5400" w:type="dxa"/>
          </w:tcPr>
          <w:p w14:paraId="1FB7C48B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62EFC3" wp14:editId="7E15A9F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5514</wp:posOffset>
                      </wp:positionV>
                      <wp:extent cx="2729263" cy="459740"/>
                      <wp:effectExtent l="0" t="0" r="0" b="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9263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C4E7EA" w14:textId="15CA3AE0" w:rsidR="008B0152" w:rsidRPr="006F5B31" w:rsidRDefault="00B04B48" w:rsidP="006019C0">
                                  <w:p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 w:rsidRPr="006F5B31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Sri Lanka Export Development Board,</w:t>
                                  </w:r>
                                </w:p>
                                <w:p w14:paraId="0A416218" w14:textId="1F5796D8" w:rsidR="00B04B48" w:rsidRPr="006F5B31" w:rsidRDefault="00B04B48" w:rsidP="006019C0">
                                  <w:p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 w:rsidRPr="006F5B31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No 42, Nawam Mawatha, Colombo 02.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2EFC3" id="Text Box 6" o:spid="_x0000_s1030" type="#_x0000_t202" style="position:absolute;margin-left:-.1pt;margin-top:.45pt;width:214.9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" filled="f" stroked="f">
                      <v:textbox>
                        <w:txbxContent>
                          <w:p w14:paraId="50C4E7EA" w14:textId="15CA3AE0" w:rsidR="008B0152" w:rsidRPr="006F5B31" w:rsidRDefault="00B04B48" w:rsidP="006019C0">
                            <w:p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Sri Lanka Export Development Board,</w:t>
                            </w:r>
                          </w:p>
                          <w:p w14:paraId="0A416218" w14:textId="1F5796D8" w:rsidR="00B04B48" w:rsidRPr="006F5B31" w:rsidRDefault="00B04B48" w:rsidP="006019C0">
                            <w:p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 xml:space="preserve">No 42, </w:t>
                            </w:r>
                            <w:proofErr w:type="spellStart"/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Nawam</w:t>
                            </w:r>
                            <w:proofErr w:type="spellEnd"/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 xml:space="preserve"> Mawatha, Colombo 02.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</w:tcPr>
          <w:p w14:paraId="67FBDE36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D23D32" wp14:editId="358299B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760220" cy="459740"/>
                      <wp:effectExtent l="635" t="3810" r="1270" b="3175"/>
                      <wp:wrapNone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E3499C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23D32" id="Text Box 7" o:spid="_x0000_s1031" type="#_x0000_t202" style="position:absolute;margin-left:-.65pt;margin-top:2.65pt;width:138.6pt;height:3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" filled="f" stroked="f">
                      <v:textbox>
                        <w:txbxContent>
                          <w:p w14:paraId="38E3499C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12765A04" w14:textId="77777777" w:rsidTr="00A34162">
        <w:trPr>
          <w:trHeight w:val="3842"/>
        </w:trPr>
        <w:tc>
          <w:tcPr>
            <w:tcW w:w="1975" w:type="dxa"/>
          </w:tcPr>
          <w:p w14:paraId="4BBC0069" w14:textId="553A5E3A" w:rsidR="006019C0" w:rsidRPr="00871A6B" w:rsidRDefault="00477537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506A6E" wp14:editId="7F40E029">
                      <wp:simplePos x="0" y="0"/>
                      <wp:positionH relativeFrom="column">
                        <wp:posOffset>1024678</wp:posOffset>
                      </wp:positionH>
                      <wp:positionV relativeFrom="paragraph">
                        <wp:posOffset>1270</wp:posOffset>
                      </wp:positionV>
                      <wp:extent cx="3592195" cy="2379133"/>
                      <wp:effectExtent l="0" t="0" r="0" b="2540"/>
                      <wp:wrapNone/>
                      <wp:docPr id="9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2195" cy="23791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671473" w14:textId="14A79189" w:rsidR="008B0152" w:rsidRPr="006F5B31" w:rsidRDefault="00477537" w:rsidP="0047753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 w:rsidRPr="006F5B31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Degree in Statistics &amp; Computer Sciences, University of Sabaragamuwa</w:t>
                                  </w:r>
                                </w:p>
                                <w:p w14:paraId="7B86F7D4" w14:textId="64CC08F2" w:rsidR="00296690" w:rsidRDefault="00296690" w:rsidP="0047753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 w:rsidRPr="006F5B31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Post Graduate Diploma in Information Technology University of Sabaragamuwa</w:t>
                                  </w:r>
                                </w:p>
                                <w:p w14:paraId="02801A70" w14:textId="2C4B5CB4" w:rsidR="006F5B31" w:rsidRDefault="006F5B31" w:rsidP="0047753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Certificate in PHP and MySql, Sri Lanka Institute of Information Technology.</w:t>
                                  </w:r>
                                  <w:r w:rsidR="00A34162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 xml:space="preserve"> (SLIIT)</w:t>
                                  </w:r>
                                </w:p>
                                <w:p w14:paraId="28D3B14B" w14:textId="7C952463" w:rsidR="00A34162" w:rsidRPr="006F5B31" w:rsidRDefault="00A34162" w:rsidP="0047753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Certificate in Web Development, Sri Lanka Institute of Information Technology. (SLIIT)</w:t>
                                  </w:r>
                                </w:p>
                                <w:p w14:paraId="58DBB8A4" w14:textId="77777777" w:rsidR="00477537" w:rsidRPr="006F5B31" w:rsidRDefault="00477537" w:rsidP="006019C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 w:rsidRPr="006F5B31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Certificate of Creating Quality E-commerce Content conduct by SME</w:t>
                                  </w:r>
                                </w:p>
                                <w:p w14:paraId="109245C5" w14:textId="2970BB3E" w:rsidR="006F5B31" w:rsidRPr="006F5B31" w:rsidRDefault="00477537" w:rsidP="006F5B31">
                                  <w:pPr>
                                    <w:pStyle w:val="ListParagraph"/>
                                    <w:rPr>
                                      <w:rFonts w:ascii="CMR10" w:hAnsi="CMR10"/>
                                      <w:color w:val="0000FF" w:themeColor="hyperlink"/>
                                      <w:sz w:val="22"/>
                                      <w:szCs w:val="22"/>
                                      <w:u w:val="single"/>
                                    </w:rPr>
                                  </w:pPr>
                                  <w:r w:rsidRPr="006F5B31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 xml:space="preserve">Certificate Verification Link - </w:t>
                                  </w:r>
                                  <w:hyperlink r:id="rId7" w:history="1">
                                    <w:r w:rsidR="00296690" w:rsidRPr="006F5B31">
                                      <w:rPr>
                                        <w:rStyle w:val="Hyperlink"/>
                                        <w:rFonts w:ascii="CMR10" w:hAnsi="CMR10"/>
                                        <w:sz w:val="22"/>
                                        <w:szCs w:val="22"/>
                                      </w:rPr>
                                      <w:t>https://learning.intracen.org/verify/?q=s8YMTJ75uD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06A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32" type="#_x0000_t202" style="position:absolute;margin-left:80.7pt;margin-top:.1pt;width:282.85pt;height:18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" filled="f" stroked="f">
                      <v:textbox>
                        <w:txbxContent>
                          <w:p w14:paraId="46671473" w14:textId="14A79189" w:rsidR="008B0152" w:rsidRPr="006F5B31" w:rsidRDefault="00477537" w:rsidP="004775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Degree in Statistics &amp; Computer Sciences, University of Sabaragamuwa</w:t>
                            </w:r>
                          </w:p>
                          <w:p w14:paraId="7B86F7D4" w14:textId="64CC08F2" w:rsidR="00296690" w:rsidRDefault="00296690" w:rsidP="004775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Post Graduate Diploma in Information Technology University of Sabaragamuwa</w:t>
                            </w:r>
                          </w:p>
                          <w:p w14:paraId="02801A70" w14:textId="2C4B5CB4" w:rsidR="006F5B31" w:rsidRDefault="006F5B31" w:rsidP="004775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Certificate in PHP and MySql, Sri Lanka Institute of Information Technology.</w:t>
                            </w:r>
                            <w:r w:rsidR="00A34162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 xml:space="preserve"> (SLIIT)</w:t>
                            </w:r>
                          </w:p>
                          <w:p w14:paraId="28D3B14B" w14:textId="7C952463" w:rsidR="00A34162" w:rsidRPr="006F5B31" w:rsidRDefault="00A34162" w:rsidP="004775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Certificate in Web Development, Sri Lanka Institute of Information Technology. (SLIIT)</w:t>
                            </w:r>
                          </w:p>
                          <w:p w14:paraId="58DBB8A4" w14:textId="77777777" w:rsidR="00477537" w:rsidRPr="006F5B31" w:rsidRDefault="00477537" w:rsidP="006019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Certificate of Creating Quality E-commerce Content conduct by SME</w:t>
                            </w:r>
                          </w:p>
                          <w:p w14:paraId="109245C5" w14:textId="2970BB3E" w:rsidR="006F5B31" w:rsidRPr="006F5B31" w:rsidRDefault="00477537" w:rsidP="006F5B31">
                            <w:pPr>
                              <w:pStyle w:val="ListParagraph"/>
                              <w:rPr>
                                <w:rFonts w:ascii="CMR10" w:hAnsi="CMR10"/>
                                <w:color w:val="0000FF" w:themeColor="hyperlink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 xml:space="preserve">Certificate Verification Link - </w:t>
                            </w:r>
                            <w:hyperlink r:id="rId8" w:history="1">
                              <w:r w:rsidR="00296690" w:rsidRPr="006F5B31">
                                <w:rPr>
                                  <w:rStyle w:val="Hyperlink"/>
                                  <w:rFonts w:ascii="CMR10" w:hAnsi="CMR10"/>
                                  <w:sz w:val="22"/>
                                  <w:szCs w:val="22"/>
                                </w:rPr>
                                <w:t>https://learning.intracen.org/verify/?q=s8YMTJ75uD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19C0" w:rsidRPr="00871A6B">
              <w:rPr>
                <w:rFonts w:ascii="CMR10" w:hAnsi="CMR10" w:cs="CMR10"/>
                <w:sz w:val="22"/>
                <w:szCs w:val="22"/>
                <w:lang w:bidi="ta-IN"/>
              </w:rPr>
              <w:t>Academic/</w:t>
            </w:r>
          </w:p>
          <w:p w14:paraId="06689C22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professional/</w:t>
            </w:r>
          </w:p>
          <w:p w14:paraId="763A6B9C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qualifications</w:t>
            </w:r>
          </w:p>
          <w:p w14:paraId="3A3F46C5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and</w:t>
            </w:r>
          </w:p>
          <w:p w14:paraId="288ABA3A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memberships</w:t>
            </w:r>
          </w:p>
          <w:p w14:paraId="6D17018F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5400" w:type="dxa"/>
          </w:tcPr>
          <w:p w14:paraId="26A3B786" w14:textId="1F352788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1375" w:type="dxa"/>
          </w:tcPr>
          <w:p w14:paraId="71C44ACC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FB556C" wp14:editId="1908F77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62230</wp:posOffset>
                      </wp:positionV>
                      <wp:extent cx="1760220" cy="911225"/>
                      <wp:effectExtent l="1905" t="0" r="0" b="0"/>
                      <wp:wrapNone/>
                      <wp:docPr id="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911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ABCB00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B556C" id="Text Box 9" o:spid="_x0000_s1033" type="#_x0000_t202" style="position:absolute;margin-left:.2pt;margin-top:4.9pt;width:138.6pt;height:7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" filled="f" stroked="f">
                      <v:textbox>
                        <w:txbxContent>
                          <w:p w14:paraId="3BABCB00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3BBF2F12" w14:textId="77777777" w:rsidTr="00A34162">
        <w:trPr>
          <w:trHeight w:val="2609"/>
        </w:trPr>
        <w:tc>
          <w:tcPr>
            <w:tcW w:w="1975" w:type="dxa"/>
          </w:tcPr>
          <w:p w14:paraId="61680020" w14:textId="1977B234" w:rsidR="006019C0" w:rsidRPr="00871A6B" w:rsidRDefault="00A34162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0B356E" wp14:editId="3DBC725F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10372</wp:posOffset>
                      </wp:positionV>
                      <wp:extent cx="3584575" cy="1619885"/>
                      <wp:effectExtent l="0" t="0" r="0" b="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4575" cy="1619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75FA46" w14:textId="1B5A2251" w:rsidR="008B0152" w:rsidRPr="006F5B31" w:rsidRDefault="00296690" w:rsidP="002966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 w:rsidRPr="006F5B31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Assistant Director - Information Technology Export Development Board</w:t>
                                  </w:r>
                                </w:p>
                                <w:p w14:paraId="201A6BA3" w14:textId="706A38E2" w:rsidR="00296690" w:rsidRDefault="00296690" w:rsidP="002966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 w:rsidRPr="006F5B31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3 years’ experience in managing E-Commerce and Software Development</w:t>
                                  </w:r>
                                </w:p>
                                <w:p w14:paraId="36152333" w14:textId="0CB89B71" w:rsidR="00A34162" w:rsidRDefault="00A34162" w:rsidP="002966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04 years’ experience in supervising projects at tertiary</w:t>
                                  </w:r>
                                </w:p>
                                <w:p w14:paraId="1FECC97D" w14:textId="21B58E61" w:rsidR="006F5B31" w:rsidRPr="006F5B31" w:rsidRDefault="006F5B31" w:rsidP="002966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 xml:space="preserve">7 </w:t>
                                  </w:r>
                                  <w:r w:rsidR="00A34162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years’ experience</w:t>
                                  </w:r>
                                  <w: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 xml:space="preserve"> of Software Development</w:t>
                                  </w:r>
                                </w:p>
                                <w:p w14:paraId="1FB3B2C1" w14:textId="5A389714" w:rsidR="00296690" w:rsidRPr="006F5B31" w:rsidRDefault="00296690" w:rsidP="002966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 w:rsidRPr="006F5B31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12 years’ experience in implementing IT Projects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B356E" id="Text Box 10" o:spid="_x0000_s1034" type="#_x0000_t202" style="position:absolute;margin-left:80.35pt;margin-top:.8pt;width:282.25pt;height:1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" filled="f" stroked="f">
                      <v:textbox>
                        <w:txbxContent>
                          <w:p w14:paraId="7B75FA46" w14:textId="1B5A2251" w:rsidR="008B0152" w:rsidRPr="006F5B31" w:rsidRDefault="00296690" w:rsidP="002966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Assistant Director - Information Technology Export Development Board</w:t>
                            </w:r>
                          </w:p>
                          <w:p w14:paraId="201A6BA3" w14:textId="706A38E2" w:rsidR="00296690" w:rsidRDefault="00296690" w:rsidP="002966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3 years’ experience in managing E-Commerce and Software Development</w:t>
                            </w:r>
                          </w:p>
                          <w:p w14:paraId="36152333" w14:textId="0CB89B71" w:rsidR="00A34162" w:rsidRDefault="00A34162" w:rsidP="002966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04 years’ experience in supervising projects at tertiary</w:t>
                            </w:r>
                          </w:p>
                          <w:p w14:paraId="1FECC97D" w14:textId="21B58E61" w:rsidR="006F5B31" w:rsidRPr="006F5B31" w:rsidRDefault="006F5B31" w:rsidP="002966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 xml:space="preserve">7 </w:t>
                            </w:r>
                            <w:r w:rsidR="00A34162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years’ experience</w:t>
                            </w:r>
                            <w: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 xml:space="preserve"> of Software Development</w:t>
                            </w:r>
                          </w:p>
                          <w:p w14:paraId="1FB3B2C1" w14:textId="5A389714" w:rsidR="00296690" w:rsidRPr="006F5B31" w:rsidRDefault="00296690" w:rsidP="002966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12 years’ experience in implementing IT Projects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19C0" w:rsidRPr="00871A6B">
              <w:rPr>
                <w:rFonts w:ascii="CMR10" w:hAnsi="CMR10" w:cs="CMR10"/>
                <w:sz w:val="22"/>
                <w:szCs w:val="22"/>
                <w:lang w:bidi="ta-IN"/>
              </w:rPr>
              <w:t>Work experience</w:t>
            </w:r>
          </w:p>
          <w:p w14:paraId="6DD9C010" w14:textId="7AC60340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55AA09FE" w14:textId="6EE7F70B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774E2991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</w:p>
          <w:p w14:paraId="0C9D86C8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5400" w:type="dxa"/>
          </w:tcPr>
          <w:p w14:paraId="124857BD" w14:textId="60DDC5BF" w:rsidR="006019C0" w:rsidRPr="00871A6B" w:rsidRDefault="0029669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1ED64D9" wp14:editId="36F80EA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1663065</wp:posOffset>
                      </wp:positionV>
                      <wp:extent cx="1836420" cy="569595"/>
                      <wp:effectExtent l="0" t="0" r="0" b="1905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88CA75" w14:textId="1B8D5E21" w:rsidR="008B0152" w:rsidRPr="006F5B31" w:rsidRDefault="000D68D8" w:rsidP="006019C0">
                                  <w:p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hyperlink r:id="rId9" w:history="1">
                                    <w:r w:rsidR="00296690" w:rsidRPr="006F5B31">
                                      <w:rPr>
                                        <w:rStyle w:val="Hyperlink"/>
                                        <w:rFonts w:ascii="CMR10" w:hAnsi="CMR10"/>
                                        <w:sz w:val="22"/>
                                        <w:szCs w:val="22"/>
                                      </w:rPr>
                                      <w:t>mpsarathw@gmail.com</w:t>
                                    </w:r>
                                  </w:hyperlink>
                                </w:p>
                                <w:p w14:paraId="4950B366" w14:textId="0AD3713E" w:rsidR="00296690" w:rsidRPr="006F5B31" w:rsidRDefault="000D68D8" w:rsidP="006019C0">
                                  <w:p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hyperlink r:id="rId10" w:history="1">
                                    <w:r w:rsidR="00296690" w:rsidRPr="006F5B31">
                                      <w:rPr>
                                        <w:rStyle w:val="Hyperlink"/>
                                        <w:rFonts w:ascii="CMR10" w:hAnsi="CMR10"/>
                                        <w:sz w:val="22"/>
                                        <w:szCs w:val="22"/>
                                      </w:rPr>
                                      <w:t>sarathw@edb.gov.lk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D64D9" id="Text Box 12" o:spid="_x0000_s1035" type="#_x0000_t202" style="position:absolute;margin-left:-3.2pt;margin-top:130.95pt;width:144.6pt;height:4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" filled="f" stroked="f">
                      <v:textbox>
                        <w:txbxContent>
                          <w:p w14:paraId="3488CA75" w14:textId="1B8D5E21" w:rsidR="008B0152" w:rsidRPr="006F5B31" w:rsidRDefault="00E67356" w:rsidP="006019C0">
                            <w:p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r w:rsidR="00296690" w:rsidRPr="006F5B31">
                                <w:rPr>
                                  <w:rStyle w:val="Hyperlink"/>
                                  <w:rFonts w:ascii="CMR10" w:hAnsi="CMR10"/>
                                  <w:sz w:val="22"/>
                                  <w:szCs w:val="22"/>
                                </w:rPr>
                                <w:t>mpsarathw@gmail.com</w:t>
                              </w:r>
                            </w:hyperlink>
                          </w:p>
                          <w:p w14:paraId="4950B366" w14:textId="0AD3713E" w:rsidR="00296690" w:rsidRPr="006F5B31" w:rsidRDefault="00E67356" w:rsidP="006019C0">
                            <w:p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hyperlink r:id="rId12" w:history="1">
                              <w:r w:rsidR="00296690" w:rsidRPr="006F5B31">
                                <w:rPr>
                                  <w:rStyle w:val="Hyperlink"/>
                                  <w:rFonts w:ascii="CMR10" w:hAnsi="CMR10"/>
                                  <w:sz w:val="22"/>
                                  <w:szCs w:val="22"/>
                                </w:rPr>
                                <w:t>sarathw@edb.gov.lk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</w:tcPr>
          <w:p w14:paraId="7C5AA029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3DBA44" wp14:editId="5D1FA44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33655</wp:posOffset>
                      </wp:positionV>
                      <wp:extent cx="1836420" cy="788670"/>
                      <wp:effectExtent l="635" t="0" r="1270" b="3810"/>
                      <wp:wrapNone/>
                      <wp:docPr id="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0A5BA2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DBA44" id="Text Box 11" o:spid="_x0000_s1036" type="#_x0000_t202" style="position:absolute;margin-left:-5.15pt;margin-top:2.65pt;width:144.6pt;height:6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" filled="f" stroked="f">
                      <v:textbox>
                        <w:txbxContent>
                          <w:p w14:paraId="7D0A5BA2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2A33AD2F" w14:textId="77777777" w:rsidTr="00A34162">
        <w:trPr>
          <w:trHeight w:val="881"/>
        </w:trPr>
        <w:tc>
          <w:tcPr>
            <w:tcW w:w="1975" w:type="dxa"/>
          </w:tcPr>
          <w:p w14:paraId="307D87DA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Email:</w:t>
            </w:r>
          </w:p>
          <w:p w14:paraId="33226B5E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5400" w:type="dxa"/>
          </w:tcPr>
          <w:p w14:paraId="4A7DC0D3" w14:textId="4F0729DC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1375" w:type="dxa"/>
          </w:tcPr>
          <w:p w14:paraId="555B4A06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12" w:hAnsi="CMR12" w:cs="CMR12"/>
                <w:noProof/>
                <w:sz w:val="29"/>
                <w:szCs w:val="29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5D2733" wp14:editId="68B5B02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14605</wp:posOffset>
                      </wp:positionV>
                      <wp:extent cx="1836420" cy="568325"/>
                      <wp:effectExtent l="635" t="0" r="1270" b="0"/>
                      <wp:wrapNone/>
                      <wp:docPr id="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CACF0B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D2733" id="Text Box 13" o:spid="_x0000_s1037" type="#_x0000_t202" style="position:absolute;margin-left:-5.15pt;margin-top:1.15pt;width:144.6pt;height:4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" filled="f" stroked="f">
                      <v:textbox>
                        <w:txbxContent>
                          <w:p w14:paraId="6ACACF0B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19C0" w:rsidRPr="00871A6B" w14:paraId="3ECE883B" w14:textId="77777777" w:rsidTr="00A34162">
        <w:trPr>
          <w:trHeight w:val="800"/>
        </w:trPr>
        <w:tc>
          <w:tcPr>
            <w:tcW w:w="1975" w:type="dxa"/>
          </w:tcPr>
          <w:p w14:paraId="486B84D7" w14:textId="5FD40B0A" w:rsidR="00296690" w:rsidRPr="00296690" w:rsidRDefault="006019C0" w:rsidP="008B0152">
            <w:pPr>
              <w:autoSpaceDE w:val="0"/>
              <w:autoSpaceDN w:val="0"/>
              <w:adjustRightInd w:val="0"/>
              <w:rPr>
                <w:rFonts w:ascii="CMR10" w:hAnsi="CMR10" w:cs="CMR10"/>
                <w:sz w:val="22"/>
                <w:szCs w:val="22"/>
                <w:lang w:bidi="ta-IN"/>
              </w:rPr>
            </w:pPr>
            <w:r w:rsidRPr="00871A6B">
              <w:rPr>
                <w:rFonts w:ascii="CMR10" w:hAnsi="CMR10" w:cs="CMR10"/>
                <w:sz w:val="22"/>
                <w:szCs w:val="22"/>
                <w:lang w:bidi="ta-IN"/>
              </w:rPr>
              <w:t>Phone number/s</w:t>
            </w:r>
          </w:p>
          <w:p w14:paraId="7168F1C2" w14:textId="77777777" w:rsidR="006019C0" w:rsidRPr="00871A6B" w:rsidRDefault="006019C0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</w:p>
        </w:tc>
        <w:tc>
          <w:tcPr>
            <w:tcW w:w="5400" w:type="dxa"/>
          </w:tcPr>
          <w:p w14:paraId="620F90B1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6" w:hAnsi="CMR6" w:cs="CMR6"/>
                <w:noProof/>
                <w:sz w:val="12"/>
                <w:szCs w:val="12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34E10E" wp14:editId="13FA06D2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2573</wp:posOffset>
                      </wp:positionV>
                      <wp:extent cx="1851660" cy="569595"/>
                      <wp:effectExtent l="0" t="0" r="0" b="1905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4BAB9C" w14:textId="16E3B185" w:rsidR="008B0152" w:rsidRPr="006F5B31" w:rsidRDefault="00296690" w:rsidP="006019C0">
                                  <w:p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 w:rsidRPr="006F5B31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0112300705</w:t>
                                  </w:r>
                                </w:p>
                                <w:p w14:paraId="381DF383" w14:textId="6D2ABA71" w:rsidR="00296690" w:rsidRPr="006F5B31" w:rsidRDefault="00296690" w:rsidP="006019C0">
                                  <w:pPr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</w:pPr>
                                  <w:r w:rsidRPr="006F5B31">
                                    <w:rPr>
                                      <w:rFonts w:ascii="CMR10" w:hAnsi="CMR10"/>
                                      <w:sz w:val="22"/>
                                      <w:szCs w:val="22"/>
                                    </w:rPr>
                                    <w:t>0718080409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4E10E" id="Text Box 15" o:spid="_x0000_s1038" type="#_x0000_t202" style="position:absolute;margin-left:-2.9pt;margin-top:.2pt;width:145.8pt;height:4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" filled="f" stroked="f">
                      <v:textbox>
                        <w:txbxContent>
                          <w:p w14:paraId="1E4BAB9C" w14:textId="16E3B185" w:rsidR="008B0152" w:rsidRPr="006F5B31" w:rsidRDefault="00296690" w:rsidP="006019C0">
                            <w:p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0112300705</w:t>
                            </w:r>
                          </w:p>
                          <w:p w14:paraId="381DF383" w14:textId="6D2ABA71" w:rsidR="00296690" w:rsidRPr="006F5B31" w:rsidRDefault="00296690" w:rsidP="006019C0">
                            <w:pPr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</w:pPr>
                            <w:r w:rsidRPr="006F5B31">
                              <w:rPr>
                                <w:rFonts w:ascii="CMR10" w:hAnsi="CMR10"/>
                                <w:sz w:val="22"/>
                                <w:szCs w:val="22"/>
                              </w:rPr>
                              <w:t>0718080409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MR6" w:hAnsi="CMR6" w:cs="CMR6"/>
                <w:noProof/>
                <w:sz w:val="12"/>
                <w:szCs w:val="12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A57CE2" wp14:editId="39B4F505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70485</wp:posOffset>
                      </wp:positionV>
                      <wp:extent cx="1859280" cy="229870"/>
                      <wp:effectExtent l="0" t="0" r="0" b="2540"/>
                      <wp:wrapNone/>
                      <wp:docPr id="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9280" cy="229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F3744D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57CE2" id="Text Box 14" o:spid="_x0000_s1039" type="#_x0000_t202" style="position:absolute;margin-left:-5pt;margin-top:5.55pt;width:146.4pt;height:1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" filled="f" stroked="f">
                      <v:textbox>
                        <w:txbxContent>
                          <w:p w14:paraId="0DF3744D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</w:tcPr>
          <w:p w14:paraId="0A2EC1D4" w14:textId="77777777" w:rsidR="006019C0" w:rsidRPr="00871A6B" w:rsidRDefault="00BF7C5F" w:rsidP="008B0152">
            <w:pPr>
              <w:autoSpaceDE w:val="0"/>
              <w:autoSpaceDN w:val="0"/>
              <w:adjustRightInd w:val="0"/>
              <w:rPr>
                <w:rFonts w:ascii="CMR12" w:hAnsi="CMR12" w:cs="CMR12"/>
                <w:sz w:val="29"/>
                <w:szCs w:val="29"/>
                <w:lang w:bidi="ta-IN"/>
              </w:rPr>
            </w:pPr>
            <w:r>
              <w:rPr>
                <w:rFonts w:ascii="CMR6" w:hAnsi="CMR6" w:cs="CMR6"/>
                <w:noProof/>
                <w:sz w:val="12"/>
                <w:szCs w:val="12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2891A9" wp14:editId="2569003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71755</wp:posOffset>
                      </wp:positionV>
                      <wp:extent cx="1851660" cy="569595"/>
                      <wp:effectExtent l="635" t="0" r="0" b="4445"/>
                      <wp:wrapNone/>
                      <wp:docPr id="1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56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9EEC21" w14:textId="77777777" w:rsidR="008B0152" w:rsidRDefault="008B0152" w:rsidP="006019C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891A9" id="Text Box 16" o:spid="_x0000_s1040" type="#_x0000_t202" style="position:absolute;margin-left:-5.15pt;margin-top:5.65pt;width:145.8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" filled="f" stroked="f">
                      <v:textbox>
                        <w:txbxContent>
                          <w:p w14:paraId="489EEC21" w14:textId="77777777" w:rsidR="008B0152" w:rsidRDefault="008B0152" w:rsidP="006019C0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A100F6B" w14:textId="3D9AB0EC" w:rsidR="0033553C" w:rsidRDefault="0033553C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44832516" w14:textId="77777777" w:rsidR="00A34162" w:rsidRDefault="00A34162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3D733BDA" w14:textId="77777777" w:rsidR="00A34162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  <w:r>
        <w:rPr>
          <w:rFonts w:ascii="CMR9" w:hAnsi="CMR9" w:cs="CMR9"/>
          <w:sz w:val="18"/>
          <w:szCs w:val="18"/>
          <w:lang w:bidi="ta-IN"/>
        </w:rPr>
        <w:t xml:space="preserve">Note:  Any deviation of the final project from the project described in this proposal should   </w:t>
      </w:r>
      <w:r>
        <w:rPr>
          <w:rFonts w:ascii="CMR9" w:hAnsi="CMR9" w:cs="CMR9"/>
          <w:sz w:val="18"/>
          <w:szCs w:val="18"/>
          <w:lang w:bidi="ta-IN"/>
        </w:rPr>
        <w:br/>
        <w:t xml:space="preserve">           be explained by the candidate in the dissertation.</w:t>
      </w:r>
    </w:p>
    <w:p w14:paraId="234AFD23" w14:textId="3F65BF93" w:rsidR="006019C0" w:rsidRPr="00A34162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  <w:r>
        <w:rPr>
          <w:rFonts w:ascii="CMR12" w:hAnsi="CMR12" w:cs="CMR12"/>
          <w:sz w:val="29"/>
          <w:szCs w:val="29"/>
          <w:lang w:bidi="ta-IN"/>
        </w:rPr>
        <w:lastRenderedPageBreak/>
        <w:t>Project Details</w:t>
      </w:r>
    </w:p>
    <w:p w14:paraId="0EDDE502" w14:textId="77777777" w:rsidR="006019C0" w:rsidRDefault="006019C0" w:rsidP="006019C0">
      <w:pPr>
        <w:autoSpaceDE w:val="0"/>
        <w:autoSpaceDN w:val="0"/>
        <w:adjustRightInd w:val="0"/>
        <w:rPr>
          <w:rFonts w:ascii="CMR12" w:hAnsi="CMR12" w:cs="CMR12"/>
          <w:sz w:val="29"/>
          <w:szCs w:val="29"/>
          <w:lang w:bidi="ta-IN"/>
        </w:rPr>
      </w:pPr>
    </w:p>
    <w:p w14:paraId="71A7478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Title of Project:</w:t>
      </w:r>
    </w:p>
    <w:p w14:paraId="3970030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930D61F" w14:textId="0334D655" w:rsidR="006019C0" w:rsidRDefault="00663C0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Web-Based Online Shopping System for Encryption IT Solutions </w:t>
      </w:r>
    </w:p>
    <w:p w14:paraId="01932E0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9A89444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34CCFD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If Repeat Student </w:t>
      </w:r>
    </w:p>
    <w:p w14:paraId="030D981E" w14:textId="77777777" w:rsidR="00611AE8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 xml:space="preserve">Number of Attempt(s): </w:t>
      </w:r>
    </w:p>
    <w:p w14:paraId="51C517EA" w14:textId="77777777" w:rsidR="00611AE8" w:rsidRDefault="00611AE8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5411370" w14:textId="77777777" w:rsidR="008B0152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</w:p>
    <w:p w14:paraId="3C9393F1" w14:textId="40B75982" w:rsidR="006019C0" w:rsidRDefault="008B015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  <w:r w:rsidR="006019C0">
        <w:rPr>
          <w:rFonts w:ascii="CMR10" w:hAnsi="CMR10" w:cs="CMR10"/>
          <w:sz w:val="22"/>
          <w:szCs w:val="22"/>
          <w:lang w:bidi="ta-IN"/>
        </w:rPr>
        <w:t>Prev</w:t>
      </w:r>
      <w:r w:rsidR="007555F8">
        <w:rPr>
          <w:rFonts w:ascii="CMR10" w:hAnsi="CMR10" w:cs="CMR10"/>
          <w:sz w:val="22"/>
          <w:szCs w:val="22"/>
          <w:lang w:bidi="ta-IN"/>
        </w:rPr>
        <w:t xml:space="preserve">ious Decision: </w:t>
      </w:r>
      <w:r w:rsidR="006019C0">
        <w:rPr>
          <w:rFonts w:ascii="CMR10" w:hAnsi="CMR10" w:cs="CMR10"/>
          <w:sz w:val="22"/>
          <w:szCs w:val="22"/>
          <w:lang w:bidi="ta-IN"/>
        </w:rPr>
        <w:t xml:space="preserve"> </w:t>
      </w:r>
      <w:r w:rsidR="00435D52">
        <w:rPr>
          <w:rFonts w:ascii="CMR10" w:hAnsi="CMR10" w:cs="CMR10"/>
          <w:sz w:val="22"/>
          <w:szCs w:val="22"/>
          <w:lang w:bidi="ta-IN"/>
        </w:rPr>
        <w:t xml:space="preserve"> </w:t>
      </w:r>
      <w:r w:rsidR="00DA4C96">
        <w:rPr>
          <w:rFonts w:ascii="CMR10" w:hAnsi="CMR10" w:cs="CMR10"/>
          <w:sz w:val="22"/>
          <w:szCs w:val="22"/>
          <w:lang w:bidi="ta-IN"/>
        </w:rPr>
        <w:t xml:space="preserve"> </w:t>
      </w:r>
      <w:r w:rsidR="00F81FA7" w:rsidRPr="00DA4C96">
        <w:rPr>
          <w:rFonts w:ascii="CMR10" w:hAnsi="CMR10" w:cs="CMR10"/>
          <w:sz w:val="16"/>
          <w:szCs w:val="16"/>
        </w:rPr>
        <w:object w:dxaOrig="225" w:dyaOrig="225" w14:anchorId="483A60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0.45pt;height:20.45pt" o:ole="">
            <v:imagedata r:id="rId13" o:title=""/>
          </v:shape>
          <w:control r:id="rId14" w:name="OptionButton1" w:shapeid="_x0000_i1029"/>
        </w:object>
      </w:r>
      <w:r w:rsidR="006019C0">
        <w:rPr>
          <w:rFonts w:ascii="CMR10" w:hAnsi="CMR10" w:cs="CMR10"/>
          <w:sz w:val="22"/>
          <w:szCs w:val="22"/>
          <w:lang w:bidi="ta-IN"/>
        </w:rPr>
        <w:t xml:space="preserve">                                    </w:t>
      </w:r>
      <w:r>
        <w:rPr>
          <w:rFonts w:ascii="CMR10" w:hAnsi="CMR10" w:cs="CMR10"/>
          <w:sz w:val="22"/>
          <w:szCs w:val="22"/>
          <w:lang w:bidi="ta-IN"/>
        </w:rPr>
        <w:t xml:space="preserve">        </w:t>
      </w:r>
    </w:p>
    <w:p w14:paraId="049F5FBE" w14:textId="0B170D24" w:rsidR="006019C0" w:rsidRDefault="008B015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16"/>
          <w:szCs w:val="16"/>
          <w:lang w:bidi="ta-IN"/>
        </w:rPr>
        <w:tab/>
      </w:r>
      <w:r>
        <w:rPr>
          <w:rFonts w:ascii="CMR10" w:hAnsi="CMR10" w:cs="CMR10"/>
          <w:sz w:val="16"/>
          <w:szCs w:val="16"/>
          <w:lang w:bidi="ta-IN"/>
        </w:rPr>
        <w:tab/>
      </w:r>
      <w:r>
        <w:rPr>
          <w:rFonts w:ascii="CMR10" w:hAnsi="CMR10" w:cs="CMR10"/>
          <w:sz w:val="16"/>
          <w:szCs w:val="16"/>
          <w:lang w:bidi="ta-IN"/>
        </w:rPr>
        <w:tab/>
        <w:t xml:space="preserve">            </w:t>
      </w:r>
      <w:r w:rsidR="00F81FA7">
        <w:rPr>
          <w:rFonts w:ascii="CMR10" w:hAnsi="CMR10" w:cs="CMR10"/>
          <w:sz w:val="16"/>
          <w:szCs w:val="16"/>
        </w:rPr>
        <w:object w:dxaOrig="225" w:dyaOrig="225" w14:anchorId="0283A84B">
          <v:shape id="_x0000_i1031" type="#_x0000_t75" style="width:108pt;height:18pt" o:ole="">
            <v:imagedata r:id="rId15" o:title=""/>
          </v:shape>
          <w:control r:id="rId16" w:name="OptionButton2" w:shapeid="_x0000_i1031"/>
        </w:object>
      </w:r>
    </w:p>
    <w:p w14:paraId="7128B1A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  <w:t>Earlier Project Title:</w:t>
      </w:r>
    </w:p>
    <w:p w14:paraId="4134EF6C" w14:textId="18ABE1BC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</w:p>
    <w:p w14:paraId="26D1D74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B3C9EDA" w14:textId="14FFB7E6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ab/>
      </w:r>
    </w:p>
    <w:p w14:paraId="3FA6E5CA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0CA530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Name and address of client:</w:t>
      </w:r>
    </w:p>
    <w:p w14:paraId="6CDEC797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99BEC96" w14:textId="5B0F2CD3" w:rsidR="006019C0" w:rsidRDefault="00663C0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Encryption IT Solutions</w:t>
      </w:r>
    </w:p>
    <w:p w14:paraId="2DCFF7C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E6088F9" w14:textId="7FE599AF" w:rsidR="006019C0" w:rsidRDefault="00663C0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NO: 51/L, New Shopping Complex,</w:t>
      </w:r>
    </w:p>
    <w:p w14:paraId="78737479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04832C2" w14:textId="17E361C2" w:rsidR="006019C0" w:rsidRDefault="00663C0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Kaluthara Road,</w:t>
      </w:r>
    </w:p>
    <w:p w14:paraId="6CCFE60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EB9C662" w14:textId="6CD351E7" w:rsidR="006019C0" w:rsidRDefault="00663C0C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Bandaragama.</w:t>
      </w:r>
    </w:p>
    <w:p w14:paraId="37FC8C4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A99164C" w14:textId="77777777" w:rsidR="003747E7" w:rsidRDefault="003747E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6FB668E" w14:textId="77777777" w:rsidR="003747E7" w:rsidRDefault="003747E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476B8A8" w14:textId="77777777" w:rsidR="003747E7" w:rsidRDefault="003747E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306B13C" w14:textId="77777777" w:rsidR="003747E7" w:rsidRDefault="003747E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CB45B11" w14:textId="09970E2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Motivation for project:</w:t>
      </w:r>
    </w:p>
    <w:p w14:paraId="62337DF7" w14:textId="350D9A7E" w:rsidR="0097174B" w:rsidRDefault="0097174B" w:rsidP="0097174B">
      <w:p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</w:p>
    <w:p w14:paraId="1A63023B" w14:textId="771946E5" w:rsidR="0097174B" w:rsidRDefault="0097174B" w:rsidP="009717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97174B">
        <w:rPr>
          <w:rFonts w:ascii="CMR10" w:hAnsi="CMR10" w:cs="CMR10"/>
          <w:sz w:val="22"/>
          <w:szCs w:val="22"/>
          <w:lang w:bidi="ta-IN"/>
        </w:rPr>
        <w:t xml:space="preserve">I understand this final year project is a major component of the </w:t>
      </w:r>
      <w:r w:rsidR="00D60883" w:rsidRPr="0097174B">
        <w:rPr>
          <w:rFonts w:ascii="CMR10" w:hAnsi="CMR10" w:cs="CMR10"/>
          <w:sz w:val="22"/>
          <w:szCs w:val="22"/>
          <w:lang w:bidi="ta-IN"/>
        </w:rPr>
        <w:t>Bachelor of Information Technology</w:t>
      </w:r>
      <w:r w:rsidRPr="0097174B">
        <w:rPr>
          <w:rFonts w:ascii="CMR10" w:hAnsi="CMR10" w:cs="CMR10"/>
          <w:sz w:val="22"/>
          <w:szCs w:val="22"/>
          <w:lang w:bidi="ta-IN"/>
        </w:rPr>
        <w:t xml:space="preserve"> degree offered by the University of Colombo School of Computing. </w:t>
      </w:r>
    </w:p>
    <w:p w14:paraId="1C104060" w14:textId="77777777" w:rsidR="0097174B" w:rsidRDefault="0097174B" w:rsidP="0097174B">
      <w:pPr>
        <w:pStyle w:val="ListParagraph"/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</w:p>
    <w:p w14:paraId="382A3CE1" w14:textId="0D62A2E7" w:rsidR="0097174B" w:rsidRPr="0097174B" w:rsidRDefault="0097174B" w:rsidP="009717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97174B">
        <w:rPr>
          <w:rFonts w:ascii="CMR10" w:hAnsi="CMR10" w:cs="CMR10"/>
          <w:sz w:val="22"/>
          <w:szCs w:val="22"/>
          <w:lang w:bidi="ta-IN"/>
        </w:rPr>
        <w:t xml:space="preserve">Doing the project is a good opportunity for me to improve my knowledge and implement the learning curve of </w:t>
      </w:r>
      <w:r>
        <w:rPr>
          <w:rFonts w:ascii="CMR10" w:hAnsi="CMR10" w:cs="CMR10"/>
          <w:sz w:val="22"/>
          <w:szCs w:val="22"/>
          <w:lang w:bidi="ta-IN"/>
        </w:rPr>
        <w:t>the</w:t>
      </w:r>
      <w:r w:rsidRPr="0097174B">
        <w:rPr>
          <w:rFonts w:ascii="CMR10" w:hAnsi="CMR10" w:cs="CMR10"/>
          <w:sz w:val="22"/>
          <w:szCs w:val="22"/>
          <w:lang w:bidi="ta-IN"/>
        </w:rPr>
        <w:t xml:space="preserve"> previous couple of years.</w:t>
      </w:r>
    </w:p>
    <w:p w14:paraId="33DCEB13" w14:textId="77777777" w:rsidR="0097174B" w:rsidRDefault="0097174B" w:rsidP="0097174B">
      <w:p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</w:p>
    <w:p w14:paraId="042DF0FF" w14:textId="77777777" w:rsidR="002C5F88" w:rsidRDefault="0097174B" w:rsidP="002C5F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97174B">
        <w:rPr>
          <w:rFonts w:ascii="CMR10" w:hAnsi="CMR10" w:cs="CMR10"/>
          <w:sz w:val="22"/>
          <w:szCs w:val="22"/>
          <w:lang w:bidi="ta-IN"/>
        </w:rPr>
        <w:lastRenderedPageBreak/>
        <w:t>Encryption IT Solutions needs to extend their sales via an online shopping cart website. They didn't have a properly designed website to attract their customers and the existing website doesn’t have the most wanted features such as check individual items and an online shopping cart.</w:t>
      </w:r>
    </w:p>
    <w:p w14:paraId="71830D5F" w14:textId="77777777" w:rsidR="002C5F88" w:rsidRPr="002C5F88" w:rsidRDefault="002C5F88" w:rsidP="002C5F88">
      <w:pPr>
        <w:pStyle w:val="ListParagraph"/>
        <w:rPr>
          <w:rFonts w:ascii="CMR10" w:hAnsi="CMR10" w:cs="CMR10"/>
          <w:sz w:val="22"/>
          <w:szCs w:val="22"/>
          <w:lang w:bidi="ta-IN"/>
        </w:rPr>
      </w:pPr>
    </w:p>
    <w:p w14:paraId="65C8BEE5" w14:textId="0690FB55" w:rsidR="003F2748" w:rsidRDefault="002C5F88" w:rsidP="00E20E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2C5F88">
        <w:rPr>
          <w:rFonts w:ascii="CMR10" w:hAnsi="CMR10" w:cs="CMR10"/>
          <w:sz w:val="22"/>
          <w:szCs w:val="22"/>
          <w:lang w:bidi="ta-IN"/>
        </w:rPr>
        <w:t>The client doesn't have a customer database including emails and phone numbers to drive a marketing campaign to improve their sale.</w:t>
      </w:r>
    </w:p>
    <w:p w14:paraId="32D9982D" w14:textId="77777777" w:rsidR="00E20EDB" w:rsidRPr="00E20EDB" w:rsidRDefault="00E20EDB" w:rsidP="00E20EDB">
      <w:pPr>
        <w:pStyle w:val="ListParagraph"/>
        <w:rPr>
          <w:rFonts w:ascii="CMR10" w:hAnsi="CMR10" w:cs="CMR10"/>
          <w:sz w:val="22"/>
          <w:szCs w:val="22"/>
          <w:lang w:bidi="ta-IN"/>
        </w:rPr>
      </w:pPr>
    </w:p>
    <w:p w14:paraId="5AF194D1" w14:textId="0DEF2EB1" w:rsidR="0013099E" w:rsidRDefault="00E20EDB" w:rsidP="001309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E20EDB">
        <w:rPr>
          <w:rFonts w:ascii="CMR10" w:hAnsi="CMR10" w:cs="CMR10"/>
          <w:sz w:val="22"/>
          <w:szCs w:val="22"/>
          <w:lang w:bidi="ta-IN"/>
        </w:rPr>
        <w:t xml:space="preserve">Currently doesn't have </w:t>
      </w:r>
      <w:r w:rsidR="00D60883">
        <w:rPr>
          <w:rFonts w:ascii="CMR10" w:hAnsi="CMR10" w:cs="CMR10"/>
          <w:sz w:val="22"/>
          <w:szCs w:val="22"/>
          <w:lang w:bidi="ta-IN"/>
        </w:rPr>
        <w:t>Computer parts</w:t>
      </w:r>
      <w:r w:rsidRPr="00E20EDB">
        <w:rPr>
          <w:rFonts w:ascii="CMR10" w:hAnsi="CMR10" w:cs="CMR10"/>
          <w:sz w:val="22"/>
          <w:szCs w:val="22"/>
          <w:lang w:bidi="ta-IN"/>
        </w:rPr>
        <w:t xml:space="preserve"> delivery mechanism with external couriers</w:t>
      </w:r>
      <w:r w:rsidR="0013099E">
        <w:rPr>
          <w:rFonts w:ascii="CMR10" w:hAnsi="CMR10" w:cs="CMR10"/>
          <w:sz w:val="22"/>
          <w:szCs w:val="22"/>
          <w:lang w:bidi="ta-IN"/>
        </w:rPr>
        <w:t>.</w:t>
      </w:r>
    </w:p>
    <w:p w14:paraId="00E6F22B" w14:textId="77777777" w:rsidR="0013099E" w:rsidRPr="0013099E" w:rsidRDefault="0013099E" w:rsidP="0013099E">
      <w:pPr>
        <w:pStyle w:val="ListParagraph"/>
        <w:rPr>
          <w:rFonts w:ascii="CMR10" w:hAnsi="CMR10" w:cs="CMR10"/>
          <w:sz w:val="22"/>
          <w:szCs w:val="22"/>
          <w:lang w:bidi="ta-IN"/>
        </w:rPr>
      </w:pPr>
    </w:p>
    <w:p w14:paraId="1FA75981" w14:textId="7F60B08E" w:rsidR="007639F2" w:rsidRDefault="0013099E" w:rsidP="001309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13099E">
        <w:rPr>
          <w:rFonts w:ascii="CMR10" w:hAnsi="CMR10" w:cs="CMR10"/>
          <w:sz w:val="22"/>
          <w:szCs w:val="22"/>
          <w:lang w:bidi="ta-IN"/>
        </w:rPr>
        <w:t>Most of the customers are in lack of knowledge in computer hardware. They don’t know which part is the best fit for their budget and work. This store only has a physical</w:t>
      </w:r>
      <w:r>
        <w:rPr>
          <w:rFonts w:ascii="CMR10" w:hAnsi="CMR10" w:cs="CMR10"/>
          <w:sz w:val="22"/>
          <w:szCs w:val="22"/>
          <w:lang w:bidi="ta-IN"/>
        </w:rPr>
        <w:t xml:space="preserve"> technical </w:t>
      </w:r>
      <w:r w:rsidRPr="0013099E">
        <w:rPr>
          <w:rFonts w:ascii="CMR10" w:hAnsi="CMR10" w:cs="CMR10"/>
          <w:sz w:val="22"/>
          <w:szCs w:val="22"/>
          <w:lang w:bidi="ta-IN"/>
        </w:rPr>
        <w:t>assistant for this purpose.</w:t>
      </w:r>
    </w:p>
    <w:p w14:paraId="4EF5A9A1" w14:textId="77777777" w:rsidR="0013099E" w:rsidRPr="0013099E" w:rsidRDefault="0013099E" w:rsidP="0013099E">
      <w:p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</w:p>
    <w:p w14:paraId="629AB52A" w14:textId="4463AF5A" w:rsidR="007639F2" w:rsidRDefault="007639F2" w:rsidP="007639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C03C3C">
        <w:rPr>
          <w:rFonts w:ascii="CMR10" w:hAnsi="CMR10" w:cs="CMR10"/>
          <w:sz w:val="22"/>
          <w:szCs w:val="22"/>
          <w:lang w:bidi="ta-IN"/>
        </w:rPr>
        <w:t>Time is very valuable for everyone. Computer repairs take a long time to complete, some</w:t>
      </w:r>
      <w:r w:rsidR="00E20EDB">
        <w:rPr>
          <w:rFonts w:ascii="CMR10" w:hAnsi="CMR10" w:cs="CMR10"/>
          <w:sz w:val="22"/>
          <w:szCs w:val="22"/>
          <w:lang w:bidi="ta-IN"/>
        </w:rPr>
        <w:t xml:space="preserve"> customers</w:t>
      </w:r>
      <w:r w:rsidRPr="00C03C3C">
        <w:rPr>
          <w:rFonts w:ascii="CMR10" w:hAnsi="CMR10" w:cs="CMR10"/>
          <w:sz w:val="22"/>
          <w:szCs w:val="22"/>
          <w:lang w:bidi="ta-IN"/>
        </w:rPr>
        <w:t xml:space="preserve"> are </w:t>
      </w:r>
      <w:r w:rsidR="00E20EDB">
        <w:rPr>
          <w:rFonts w:ascii="CMR10" w:hAnsi="CMR10" w:cs="CMR10"/>
          <w:sz w:val="22"/>
          <w:szCs w:val="22"/>
          <w:lang w:bidi="ta-IN"/>
        </w:rPr>
        <w:t>don’t</w:t>
      </w:r>
      <w:r w:rsidRPr="00C03C3C">
        <w:rPr>
          <w:rFonts w:ascii="CMR10" w:hAnsi="CMR10" w:cs="CMR10"/>
          <w:sz w:val="22"/>
          <w:szCs w:val="22"/>
          <w:lang w:bidi="ta-IN"/>
        </w:rPr>
        <w:t xml:space="preserve"> have specific knowledge to troubleshoot their systems. </w:t>
      </w:r>
      <w:r w:rsidR="00C03C3C">
        <w:rPr>
          <w:rFonts w:ascii="CMR10" w:hAnsi="CMR10" w:cs="CMR10"/>
          <w:sz w:val="22"/>
          <w:szCs w:val="22"/>
          <w:lang w:bidi="ta-IN"/>
        </w:rPr>
        <w:t xml:space="preserve">They </w:t>
      </w:r>
      <w:r w:rsidR="00E20EDB">
        <w:rPr>
          <w:rFonts w:ascii="CMR10" w:hAnsi="CMR10" w:cs="CMR10"/>
          <w:sz w:val="22"/>
          <w:szCs w:val="22"/>
          <w:lang w:bidi="ta-IN"/>
        </w:rPr>
        <w:t>don’t</w:t>
      </w:r>
      <w:r w:rsidR="00C03C3C">
        <w:rPr>
          <w:rFonts w:ascii="CMR10" w:hAnsi="CMR10" w:cs="CMR10"/>
          <w:sz w:val="22"/>
          <w:szCs w:val="22"/>
          <w:lang w:bidi="ta-IN"/>
        </w:rPr>
        <w:t xml:space="preserve"> provide a booking system to the customers to save their time.</w:t>
      </w:r>
    </w:p>
    <w:p w14:paraId="22C4E51B" w14:textId="77777777" w:rsidR="00C03C3C" w:rsidRPr="00C03C3C" w:rsidRDefault="00C03C3C" w:rsidP="00C03C3C">
      <w:pPr>
        <w:pStyle w:val="ListParagraph"/>
        <w:rPr>
          <w:rFonts w:ascii="CMR10" w:hAnsi="CMR10" w:cs="CMR10"/>
          <w:sz w:val="22"/>
          <w:szCs w:val="22"/>
          <w:lang w:bidi="ta-IN"/>
        </w:rPr>
      </w:pPr>
    </w:p>
    <w:p w14:paraId="04EA1218" w14:textId="6B974D73" w:rsidR="00C03C3C" w:rsidRDefault="00C03C3C" w:rsidP="007639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As a computer store warranty is mandatory for client and customer. The warranty only has printed documents that can’t check via online on the customer side.</w:t>
      </w:r>
    </w:p>
    <w:p w14:paraId="1A3526C6" w14:textId="77777777" w:rsidR="00E20EDB" w:rsidRDefault="00E20EDB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F8EB300" w14:textId="77777777" w:rsidR="00E20EDB" w:rsidRDefault="00E20EDB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1827FB4" w14:textId="19E2F26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Objectives and scope of proposed project:</w:t>
      </w:r>
    </w:p>
    <w:p w14:paraId="327A628A" w14:textId="1C230B0C" w:rsidR="00D60883" w:rsidRDefault="00D60883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76B86B5" w14:textId="67B35CF7" w:rsidR="00D60883" w:rsidRDefault="00D60883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Objectives:</w:t>
      </w:r>
    </w:p>
    <w:p w14:paraId="1669F69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60263CB" w14:textId="4A716EF8" w:rsidR="006019C0" w:rsidRDefault="00D60883" w:rsidP="00D608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Browse through the website and make online orders easily.</w:t>
      </w:r>
    </w:p>
    <w:p w14:paraId="7CBAEAB8" w14:textId="67134435" w:rsidR="00D60883" w:rsidRDefault="00D60883" w:rsidP="00D608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Providing PC Builder Assistant for easily build custom pc when the customer has lack of knowledge of computer hardware</w:t>
      </w:r>
      <w:r w:rsidR="003747E7">
        <w:rPr>
          <w:rFonts w:ascii="CMR10" w:hAnsi="CMR10" w:cs="CMR10"/>
          <w:sz w:val="22"/>
          <w:szCs w:val="22"/>
          <w:lang w:bidi="ta-IN"/>
        </w:rPr>
        <w:t>.</w:t>
      </w:r>
    </w:p>
    <w:p w14:paraId="5C200D54" w14:textId="77777777" w:rsidR="003747E7" w:rsidRDefault="00D60883" w:rsidP="00D608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Assisting with troubleshooting for PC </w:t>
      </w:r>
      <w:r w:rsidRPr="00D60883">
        <w:rPr>
          <w:rFonts w:ascii="CMR10" w:hAnsi="CMR10" w:cs="CMR10"/>
          <w:sz w:val="22"/>
          <w:szCs w:val="22"/>
          <w:lang w:bidi="ta-IN"/>
        </w:rPr>
        <w:t>failures</w:t>
      </w:r>
      <w:r>
        <w:rPr>
          <w:rFonts w:ascii="CMR10" w:hAnsi="CMR10" w:cs="CMR10"/>
          <w:sz w:val="22"/>
          <w:szCs w:val="22"/>
          <w:lang w:bidi="ta-IN"/>
        </w:rPr>
        <w:t xml:space="preserve"> online and suggest required parts</w:t>
      </w:r>
    </w:p>
    <w:p w14:paraId="052E46C5" w14:textId="71B4782D" w:rsidR="00D60883" w:rsidRDefault="003747E7" w:rsidP="00D608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3747E7">
        <w:rPr>
          <w:rFonts w:ascii="CMR10" w:hAnsi="CMR10" w:cs="CMR10"/>
          <w:sz w:val="22"/>
          <w:szCs w:val="22"/>
          <w:lang w:bidi="ta-IN"/>
        </w:rPr>
        <w:t>Making a booking system for technical assistance</w:t>
      </w:r>
      <w:r w:rsidR="00D60883">
        <w:rPr>
          <w:rFonts w:ascii="CMR10" w:hAnsi="CMR10" w:cs="CMR10"/>
          <w:sz w:val="22"/>
          <w:szCs w:val="22"/>
          <w:lang w:bidi="ta-IN"/>
        </w:rPr>
        <w:t>.</w:t>
      </w:r>
    </w:p>
    <w:p w14:paraId="753B89B1" w14:textId="02D692B4" w:rsidR="00D60883" w:rsidRDefault="003747E7" w:rsidP="00D608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3747E7">
        <w:rPr>
          <w:rFonts w:ascii="CMR10" w:hAnsi="CMR10" w:cs="CMR10"/>
          <w:sz w:val="22"/>
          <w:szCs w:val="22"/>
          <w:lang w:bidi="ta-IN"/>
        </w:rPr>
        <w:t>Manag</w:t>
      </w:r>
      <w:r>
        <w:rPr>
          <w:rFonts w:ascii="CMR10" w:hAnsi="CMR10" w:cs="CMR10"/>
          <w:sz w:val="22"/>
          <w:szCs w:val="22"/>
          <w:lang w:bidi="ta-IN"/>
        </w:rPr>
        <w:t>ing</w:t>
      </w:r>
      <w:r w:rsidRPr="003747E7">
        <w:rPr>
          <w:rFonts w:ascii="CMR10" w:hAnsi="CMR10" w:cs="CMR10"/>
          <w:sz w:val="22"/>
          <w:szCs w:val="22"/>
          <w:lang w:bidi="ta-IN"/>
        </w:rPr>
        <w:t xml:space="preserve"> </w:t>
      </w:r>
      <w:r>
        <w:rPr>
          <w:rFonts w:ascii="CMR10" w:hAnsi="CMR10" w:cs="CMR10"/>
          <w:sz w:val="22"/>
          <w:szCs w:val="22"/>
          <w:lang w:bidi="ta-IN"/>
        </w:rPr>
        <w:t>w</w:t>
      </w:r>
      <w:r w:rsidRPr="003747E7">
        <w:rPr>
          <w:rFonts w:ascii="CMR10" w:hAnsi="CMR10" w:cs="CMR10"/>
          <w:sz w:val="22"/>
          <w:szCs w:val="22"/>
          <w:lang w:bidi="ta-IN"/>
        </w:rPr>
        <w:t>arranty for exchange items or update items warranty</w:t>
      </w:r>
      <w:r w:rsidR="00D60883">
        <w:rPr>
          <w:rFonts w:ascii="CMR10" w:hAnsi="CMR10" w:cs="CMR10"/>
          <w:sz w:val="22"/>
          <w:szCs w:val="22"/>
          <w:lang w:bidi="ta-IN"/>
        </w:rPr>
        <w:t>.</w:t>
      </w:r>
    </w:p>
    <w:p w14:paraId="5060AE42" w14:textId="59EA41F5" w:rsidR="003747E7" w:rsidRDefault="003747E7" w:rsidP="00D608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Providing item delivery details from 3</w:t>
      </w:r>
      <w:r w:rsidRPr="003747E7">
        <w:rPr>
          <w:rFonts w:ascii="CMR10" w:hAnsi="CMR10" w:cs="CMR10"/>
          <w:sz w:val="22"/>
          <w:szCs w:val="22"/>
          <w:vertAlign w:val="superscript"/>
          <w:lang w:bidi="ta-IN"/>
        </w:rPr>
        <w:t>rd</w:t>
      </w:r>
      <w:r>
        <w:rPr>
          <w:rFonts w:ascii="CMR10" w:hAnsi="CMR10" w:cs="CMR10"/>
          <w:sz w:val="22"/>
          <w:szCs w:val="22"/>
          <w:lang w:bidi="ta-IN"/>
        </w:rPr>
        <w:t xml:space="preserve"> party courier services.</w:t>
      </w:r>
    </w:p>
    <w:p w14:paraId="3FF1A646" w14:textId="299F17D6" w:rsidR="00D60883" w:rsidRDefault="00D60883" w:rsidP="00D608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lastRenderedPageBreak/>
        <w:t>Providing user-friendly and secure methods of recording customer orders and confidential data.</w:t>
      </w:r>
    </w:p>
    <w:p w14:paraId="5685C993" w14:textId="6B91A978" w:rsidR="00D60883" w:rsidRDefault="00D60883" w:rsidP="00D608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To keep and manipulate customer information.</w:t>
      </w:r>
    </w:p>
    <w:p w14:paraId="715F2227" w14:textId="0B4BFB58" w:rsidR="00D60883" w:rsidRDefault="00D60883" w:rsidP="00D608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To maintain the stock and create reorder levels.</w:t>
      </w:r>
    </w:p>
    <w:p w14:paraId="7CF61C7B" w14:textId="33809767" w:rsidR="00D60883" w:rsidRDefault="00D60883" w:rsidP="00D608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Generating invoices to keep tracking sales and orders.</w:t>
      </w:r>
    </w:p>
    <w:p w14:paraId="56BDB0FA" w14:textId="7567DFEB" w:rsidR="00D60883" w:rsidRDefault="00D60883" w:rsidP="00D608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To utilize the shop resource to increase their productivity through automation.</w:t>
      </w:r>
    </w:p>
    <w:p w14:paraId="3D567692" w14:textId="70A11B22" w:rsidR="00D60883" w:rsidRDefault="00D60883" w:rsidP="00D608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Produce accurate and well-documented reports, which will improve the decision-making power.</w:t>
      </w:r>
    </w:p>
    <w:p w14:paraId="6266CC52" w14:textId="78F03CC5" w:rsidR="00D60883" w:rsidRDefault="00D60883" w:rsidP="00D608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Provid</w:t>
      </w:r>
      <w:r w:rsidR="003747E7">
        <w:rPr>
          <w:rFonts w:ascii="CMR10" w:hAnsi="CMR10" w:cs="CMR10"/>
          <w:sz w:val="22"/>
          <w:szCs w:val="22"/>
          <w:lang w:bidi="ta-IN"/>
        </w:rPr>
        <w:t>ing</w:t>
      </w:r>
      <w:r>
        <w:rPr>
          <w:rFonts w:ascii="CMR10" w:hAnsi="CMR10" w:cs="CMR10"/>
          <w:sz w:val="22"/>
          <w:szCs w:val="22"/>
          <w:lang w:bidi="ta-IN"/>
        </w:rPr>
        <w:t xml:space="preserve"> </w:t>
      </w:r>
      <w:r w:rsidR="00E67356">
        <w:rPr>
          <w:rFonts w:ascii="CMR10" w:hAnsi="CMR10" w:cs="CMR10"/>
          <w:sz w:val="22"/>
          <w:szCs w:val="22"/>
          <w:lang w:bidi="ta-IN"/>
        </w:rPr>
        <w:t xml:space="preserve">a </w:t>
      </w:r>
      <w:r>
        <w:rPr>
          <w:rFonts w:ascii="CMR10" w:hAnsi="CMR10" w:cs="CMR10"/>
          <w:sz w:val="22"/>
          <w:szCs w:val="22"/>
          <w:lang w:bidi="ta-IN"/>
        </w:rPr>
        <w:t>system log to audit the entire system.</w:t>
      </w:r>
    </w:p>
    <w:p w14:paraId="0D635213" w14:textId="77777777" w:rsidR="003747E7" w:rsidRDefault="003747E7" w:rsidP="00D608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3747E7">
        <w:rPr>
          <w:rFonts w:ascii="CMR10" w:hAnsi="CMR10" w:cs="CMR10"/>
          <w:sz w:val="22"/>
          <w:szCs w:val="22"/>
          <w:lang w:bidi="ta-IN"/>
        </w:rPr>
        <w:t>Archiving a perfect amount of accuracy and security.</w:t>
      </w:r>
    </w:p>
    <w:p w14:paraId="28D92367" w14:textId="4722889B" w:rsidR="00D60883" w:rsidRDefault="003747E7" w:rsidP="00D608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3747E7">
        <w:rPr>
          <w:rFonts w:ascii="CMR10" w:hAnsi="CMR10" w:cs="CMR10"/>
          <w:sz w:val="22"/>
          <w:szCs w:val="22"/>
          <w:lang w:bidi="ta-IN"/>
        </w:rPr>
        <w:t>Providing a backup facility to keep system data safe.</w:t>
      </w:r>
    </w:p>
    <w:p w14:paraId="12DF7FBF" w14:textId="77777777" w:rsidR="00777C71" w:rsidRPr="003747E7" w:rsidRDefault="00777C71" w:rsidP="00777C71">
      <w:pPr>
        <w:pStyle w:val="ListParagraph"/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</w:p>
    <w:p w14:paraId="7BA2D534" w14:textId="27C2635F" w:rsidR="00D60883" w:rsidRDefault="00D60883" w:rsidP="00D60883">
      <w:p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Scope:</w:t>
      </w:r>
    </w:p>
    <w:p w14:paraId="676AEE8E" w14:textId="4B275234" w:rsidR="003747E7" w:rsidRDefault="003747E7" w:rsidP="003747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Handling customer orders</w:t>
      </w:r>
    </w:p>
    <w:p w14:paraId="26C5CF38" w14:textId="0798A44C" w:rsidR="00777C71" w:rsidRDefault="00777C71" w:rsidP="003747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777C71">
        <w:rPr>
          <w:rFonts w:ascii="CMR10" w:hAnsi="CMR10" w:cs="CMR10"/>
          <w:sz w:val="22"/>
          <w:szCs w:val="22"/>
          <w:lang w:bidi="ta-IN"/>
        </w:rPr>
        <w:t>PC Builder Assistant for building custom pc for who has a lack of knowledge in computer parts.</w:t>
      </w:r>
    </w:p>
    <w:p w14:paraId="18A44A35" w14:textId="77777777" w:rsidR="00777C71" w:rsidRDefault="00777C71" w:rsidP="003747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 w:rsidRPr="00777C71">
        <w:rPr>
          <w:rFonts w:ascii="CMR10" w:hAnsi="CMR10" w:cs="CMR10"/>
          <w:sz w:val="22"/>
          <w:szCs w:val="22"/>
          <w:lang w:bidi="ta-IN"/>
        </w:rPr>
        <w:t>Question based Online troubleshooter for troubleshooting the pc at home.</w:t>
      </w:r>
    </w:p>
    <w:p w14:paraId="6CA054A1" w14:textId="6EDF3B51" w:rsidR="003747E7" w:rsidRDefault="003747E7" w:rsidP="003747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Booking system for technical support</w:t>
      </w:r>
      <w:r w:rsidR="000D68D8">
        <w:rPr>
          <w:rFonts w:ascii="CMR10" w:hAnsi="CMR10" w:cs="CMR10"/>
          <w:sz w:val="22"/>
          <w:szCs w:val="22"/>
          <w:lang w:bidi="ta-IN"/>
        </w:rPr>
        <w:t>.</w:t>
      </w:r>
    </w:p>
    <w:p w14:paraId="5E65D886" w14:textId="04F3884B" w:rsidR="003747E7" w:rsidRDefault="003747E7" w:rsidP="003747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Customer login with authentication and validations</w:t>
      </w:r>
      <w:r w:rsidR="000D68D8">
        <w:rPr>
          <w:rFonts w:ascii="CMR10" w:hAnsi="CMR10" w:cs="CMR10"/>
          <w:sz w:val="22"/>
          <w:szCs w:val="22"/>
          <w:lang w:bidi="ta-IN"/>
        </w:rPr>
        <w:t>.</w:t>
      </w:r>
    </w:p>
    <w:p w14:paraId="3C8D4946" w14:textId="0A4C6C62" w:rsidR="003747E7" w:rsidRDefault="003747E7" w:rsidP="003747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Generating a </w:t>
      </w:r>
      <w:r w:rsidR="000D68D8">
        <w:rPr>
          <w:rFonts w:ascii="CMR10" w:hAnsi="CMR10" w:cs="CMR10"/>
          <w:sz w:val="22"/>
          <w:szCs w:val="22"/>
          <w:lang w:bidi="ta-IN"/>
        </w:rPr>
        <w:t>different kind of reports.</w:t>
      </w:r>
    </w:p>
    <w:p w14:paraId="132314A4" w14:textId="30E6A094" w:rsidR="003747E7" w:rsidRDefault="003747E7" w:rsidP="003747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Customer invoice handling</w:t>
      </w:r>
      <w:r w:rsidR="000D68D8">
        <w:rPr>
          <w:rFonts w:ascii="CMR10" w:hAnsi="CMR10" w:cs="CMR10"/>
          <w:sz w:val="22"/>
          <w:szCs w:val="22"/>
          <w:lang w:bidi="ta-IN"/>
        </w:rPr>
        <w:t>.</w:t>
      </w:r>
      <w:r>
        <w:rPr>
          <w:rFonts w:ascii="CMR10" w:hAnsi="CMR10" w:cs="CMR10"/>
          <w:sz w:val="22"/>
          <w:szCs w:val="22"/>
          <w:lang w:bidi="ta-IN"/>
        </w:rPr>
        <w:t xml:space="preserve"> </w:t>
      </w:r>
    </w:p>
    <w:p w14:paraId="55713284" w14:textId="467924F6" w:rsidR="003747E7" w:rsidRDefault="003747E7" w:rsidP="003747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Stock controlling using the first in first out </w:t>
      </w:r>
      <w:r>
        <w:rPr>
          <w:rFonts w:ascii="CMR10" w:hAnsi="CMR10" w:cs="CMR10"/>
          <w:sz w:val="22"/>
          <w:szCs w:val="22"/>
          <w:lang w:bidi="ta-IN"/>
        </w:rPr>
        <w:t>(FIFO)</w:t>
      </w:r>
      <w:r>
        <w:rPr>
          <w:rFonts w:ascii="CMR10" w:hAnsi="CMR10" w:cs="CMR10"/>
          <w:sz w:val="22"/>
          <w:szCs w:val="22"/>
          <w:lang w:bidi="ta-IN"/>
        </w:rPr>
        <w:t xml:space="preserve"> method.</w:t>
      </w:r>
    </w:p>
    <w:p w14:paraId="308BBA93" w14:textId="1AAB115B" w:rsidR="003747E7" w:rsidRDefault="003747E7" w:rsidP="003747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Update delivery details</w:t>
      </w:r>
      <w:r w:rsidR="000D68D8">
        <w:rPr>
          <w:rFonts w:ascii="CMR10" w:hAnsi="CMR10" w:cs="CMR10"/>
          <w:sz w:val="22"/>
          <w:szCs w:val="22"/>
          <w:lang w:bidi="ta-IN"/>
        </w:rPr>
        <w:t>.</w:t>
      </w:r>
    </w:p>
    <w:p w14:paraId="10166A2F" w14:textId="2FC57D64" w:rsidR="003747E7" w:rsidRDefault="003747E7" w:rsidP="003747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A centralized database will be regularly updated</w:t>
      </w:r>
      <w:r w:rsidR="000D68D8">
        <w:rPr>
          <w:rFonts w:ascii="CMR10" w:hAnsi="CMR10" w:cs="CMR10"/>
          <w:sz w:val="22"/>
          <w:szCs w:val="22"/>
          <w:lang w:bidi="ta-IN"/>
        </w:rPr>
        <w:t>.</w:t>
      </w:r>
    </w:p>
    <w:p w14:paraId="381F0D37" w14:textId="3C28538D" w:rsidR="003747E7" w:rsidRPr="003747E7" w:rsidRDefault="003747E7" w:rsidP="003747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Automated system generated notifications and alerts.</w:t>
      </w:r>
    </w:p>
    <w:p w14:paraId="6D347E93" w14:textId="77777777" w:rsidR="00290A1E" w:rsidRDefault="00290A1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1345D5" w14:textId="77777777" w:rsidR="00290A1E" w:rsidRDefault="00290A1E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4BB317F" w14:textId="11E8CD2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Critical functionalities for project:</w:t>
      </w:r>
    </w:p>
    <w:p w14:paraId="5C66AB4E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0EE7718" w14:textId="35F799BD" w:rsidR="006019C0" w:rsidRDefault="003747E7" w:rsidP="003747E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Make online orders for individual items</w:t>
      </w:r>
    </w:p>
    <w:p w14:paraId="76D1A58C" w14:textId="66EDABF2" w:rsidR="003747E7" w:rsidRDefault="003747E7" w:rsidP="003747E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Customer orders and invoice handling</w:t>
      </w:r>
    </w:p>
    <w:p w14:paraId="4883D694" w14:textId="15F6233B" w:rsidR="003747E7" w:rsidRDefault="003747E7" w:rsidP="003747E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Stock handling</w:t>
      </w:r>
    </w:p>
    <w:p w14:paraId="139D9428" w14:textId="551CA452" w:rsidR="003747E7" w:rsidRDefault="003747E7" w:rsidP="003747E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lastRenderedPageBreak/>
        <w:t>Providing database backup</w:t>
      </w:r>
    </w:p>
    <w:p w14:paraId="46D8C617" w14:textId="2E4619A9" w:rsidR="003747E7" w:rsidRDefault="003747E7" w:rsidP="003747E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System log for audits</w:t>
      </w:r>
    </w:p>
    <w:p w14:paraId="149658DF" w14:textId="332AD0AC" w:rsidR="003747E7" w:rsidRPr="003747E7" w:rsidRDefault="003747E7" w:rsidP="003747E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Accurate and responsible for system data.</w:t>
      </w:r>
    </w:p>
    <w:p w14:paraId="51521173" w14:textId="376169BF" w:rsidR="008D3AED" w:rsidRDefault="008D3AE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F22A592" w14:textId="77777777" w:rsidR="003747E7" w:rsidRDefault="003747E7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474541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Itemized list of deliverables</w:t>
      </w:r>
      <w:r>
        <w:rPr>
          <w:rFonts w:ascii="CMR8" w:hAnsi="CMR8" w:cs="CMR8"/>
          <w:sz w:val="16"/>
          <w:szCs w:val="16"/>
          <w:lang w:bidi="ta-IN"/>
        </w:rPr>
        <w:t xml:space="preserve"> </w:t>
      </w:r>
      <w:r>
        <w:rPr>
          <w:rFonts w:ascii="CMR10" w:hAnsi="CMR10" w:cs="CMR10"/>
          <w:sz w:val="22"/>
          <w:szCs w:val="22"/>
          <w:lang w:bidi="ta-IN"/>
        </w:rPr>
        <w:t>of the system:</w:t>
      </w:r>
    </w:p>
    <w:p w14:paraId="0DCA3A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243E175" w14:textId="77777777" w:rsidR="006019C0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  <w:r>
        <w:rPr>
          <w:rFonts w:ascii="CMR9" w:hAnsi="CMR9" w:cs="CMR9"/>
          <w:sz w:val="18"/>
          <w:szCs w:val="18"/>
          <w:lang w:bidi="ta-IN"/>
        </w:rPr>
        <w:t>Note: Deliverables are items that you would deliver to the client at the end of the project.</w:t>
      </w:r>
    </w:p>
    <w:p w14:paraId="212CF7E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7EBF1DD" w14:textId="48902D8B" w:rsidR="006019C0" w:rsidRDefault="003747E7" w:rsidP="003747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CMR10" w:hAnsi="CMR10" w:cs="CMR9"/>
          <w:sz w:val="22"/>
          <w:szCs w:val="22"/>
          <w:lang w:bidi="ta-IN"/>
        </w:rPr>
      </w:pPr>
      <w:r w:rsidRPr="003747E7">
        <w:rPr>
          <w:rFonts w:ascii="CMR10" w:hAnsi="CMR10" w:cs="CMR9"/>
          <w:sz w:val="22"/>
          <w:szCs w:val="22"/>
          <w:lang w:bidi="ta-IN"/>
        </w:rPr>
        <w:t>System Re</w:t>
      </w:r>
      <w:r>
        <w:rPr>
          <w:rFonts w:ascii="CMR10" w:hAnsi="CMR10" w:cs="CMR9"/>
          <w:sz w:val="22"/>
          <w:szCs w:val="22"/>
          <w:lang w:bidi="ta-IN"/>
        </w:rPr>
        <w:t>quirement Specification (SRS)</w:t>
      </w:r>
    </w:p>
    <w:p w14:paraId="6DF2996F" w14:textId="5227ABBA" w:rsidR="003747E7" w:rsidRDefault="003747E7" w:rsidP="003747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CMR10" w:hAnsi="CMR10" w:cs="CMR9"/>
          <w:sz w:val="22"/>
          <w:szCs w:val="22"/>
          <w:lang w:bidi="ta-IN"/>
        </w:rPr>
      </w:pPr>
      <w:r>
        <w:rPr>
          <w:rFonts w:ascii="CMR10" w:hAnsi="CMR10" w:cs="CMR9"/>
          <w:sz w:val="22"/>
          <w:szCs w:val="22"/>
          <w:lang w:bidi="ta-IN"/>
        </w:rPr>
        <w:t>System Design Specification</w:t>
      </w:r>
    </w:p>
    <w:p w14:paraId="56F3D749" w14:textId="695741F8" w:rsidR="003747E7" w:rsidRDefault="003747E7" w:rsidP="003747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CMR10" w:hAnsi="CMR10" w:cs="CMR9"/>
          <w:sz w:val="22"/>
          <w:szCs w:val="22"/>
          <w:lang w:bidi="ta-IN"/>
        </w:rPr>
      </w:pPr>
      <w:r>
        <w:rPr>
          <w:rFonts w:ascii="CMR10" w:hAnsi="CMR10" w:cs="CMR9"/>
          <w:sz w:val="22"/>
          <w:szCs w:val="22"/>
          <w:lang w:bidi="ta-IN"/>
        </w:rPr>
        <w:t>Fully functional finalized system</w:t>
      </w:r>
    </w:p>
    <w:p w14:paraId="538ABBD5" w14:textId="5B72CBFF" w:rsidR="003747E7" w:rsidRDefault="003747E7" w:rsidP="003747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CMR10" w:hAnsi="CMR10" w:cs="CMR9"/>
          <w:sz w:val="22"/>
          <w:szCs w:val="22"/>
          <w:lang w:bidi="ta-IN"/>
        </w:rPr>
      </w:pPr>
      <w:r>
        <w:rPr>
          <w:rFonts w:ascii="CMR10" w:hAnsi="CMR10" w:cs="CMR9"/>
          <w:sz w:val="22"/>
          <w:szCs w:val="22"/>
          <w:lang w:bidi="ta-IN"/>
        </w:rPr>
        <w:t>Test results and test plan</w:t>
      </w:r>
    </w:p>
    <w:p w14:paraId="4D2F196F" w14:textId="76436DAA" w:rsidR="003747E7" w:rsidRDefault="003747E7" w:rsidP="003747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CMR10" w:hAnsi="CMR10" w:cs="CMR9"/>
          <w:sz w:val="22"/>
          <w:szCs w:val="22"/>
          <w:lang w:bidi="ta-IN"/>
        </w:rPr>
      </w:pPr>
      <w:r>
        <w:rPr>
          <w:rFonts w:ascii="CMR10" w:hAnsi="CMR10" w:cs="CMR9"/>
          <w:sz w:val="22"/>
          <w:szCs w:val="22"/>
          <w:lang w:bidi="ta-IN"/>
        </w:rPr>
        <w:t>User manual</w:t>
      </w:r>
    </w:p>
    <w:p w14:paraId="13D30447" w14:textId="2F534B49" w:rsidR="003747E7" w:rsidRDefault="003747E7" w:rsidP="003747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CMR10" w:hAnsi="CMR10" w:cs="CMR9"/>
          <w:sz w:val="22"/>
          <w:szCs w:val="22"/>
          <w:lang w:bidi="ta-IN"/>
        </w:rPr>
      </w:pPr>
      <w:r>
        <w:rPr>
          <w:rFonts w:ascii="CMR10" w:hAnsi="CMR10" w:cs="CMR9"/>
          <w:sz w:val="22"/>
          <w:szCs w:val="22"/>
          <w:lang w:bidi="ta-IN"/>
        </w:rPr>
        <w:t>Technical manual</w:t>
      </w:r>
    </w:p>
    <w:p w14:paraId="297C0B75" w14:textId="43873A2F" w:rsidR="003747E7" w:rsidRPr="003747E7" w:rsidRDefault="003747E7" w:rsidP="003747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CMR10" w:hAnsi="CMR10" w:cs="CMR9"/>
          <w:sz w:val="22"/>
          <w:szCs w:val="22"/>
          <w:lang w:bidi="ta-IN"/>
        </w:rPr>
      </w:pPr>
      <w:r>
        <w:rPr>
          <w:rFonts w:ascii="CMR10" w:hAnsi="CMR10" w:cs="CMR9"/>
          <w:sz w:val="22"/>
          <w:szCs w:val="22"/>
          <w:lang w:bidi="ta-IN"/>
        </w:rPr>
        <w:t>Code Listing</w:t>
      </w:r>
    </w:p>
    <w:p w14:paraId="41AA75B0" w14:textId="77777777" w:rsidR="006019C0" w:rsidRPr="003416CB" w:rsidRDefault="006019C0" w:rsidP="006019C0">
      <w:pPr>
        <w:autoSpaceDE w:val="0"/>
        <w:autoSpaceDN w:val="0"/>
        <w:adjustRightInd w:val="0"/>
        <w:rPr>
          <w:rFonts w:ascii="CMR9" w:hAnsi="CMR9" w:cs="CMR9"/>
          <w:sz w:val="18"/>
          <w:szCs w:val="18"/>
          <w:lang w:bidi="ta-IN"/>
        </w:rPr>
      </w:pPr>
    </w:p>
    <w:p w14:paraId="4371C8F0" w14:textId="77777777" w:rsidR="006019C0" w:rsidRDefault="005A3372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A </w:t>
      </w:r>
      <w:r w:rsidR="00AF0CAD">
        <w:rPr>
          <w:rFonts w:ascii="CMR10" w:hAnsi="CMR10" w:cs="CMR10"/>
          <w:sz w:val="22"/>
          <w:szCs w:val="22"/>
          <w:lang w:bidi="ta-IN"/>
        </w:rPr>
        <w:t xml:space="preserve">project plan using Gantt </w:t>
      </w:r>
      <w:r w:rsidR="00C0627B">
        <w:rPr>
          <w:rFonts w:ascii="CMR10" w:hAnsi="CMR10" w:cs="CMR10"/>
          <w:sz w:val="22"/>
          <w:szCs w:val="22"/>
          <w:lang w:bidi="ta-IN"/>
        </w:rPr>
        <w:t>chart (</w:t>
      </w:r>
      <w:r w:rsidR="006019C0">
        <w:rPr>
          <w:rFonts w:ascii="CMR10" w:hAnsi="CMR10" w:cs="CMR10"/>
          <w:sz w:val="22"/>
          <w:szCs w:val="22"/>
          <w:lang w:bidi="ta-IN"/>
        </w:rPr>
        <w:t>include the work involved in system development as well as writing the dissertation):</w:t>
      </w:r>
    </w:p>
    <w:p w14:paraId="7F367D85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87A4B74" w14:textId="129FFF15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6AD8FF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B789CA5" w14:textId="1F09865F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D1E3C56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BFD7347" w14:textId="4B74B7C3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53C41F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3BA512D" w14:textId="57BA9818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DC9260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8C3DB77" w14:textId="2C69ABE8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7CC73BA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2490E5A" w14:textId="6CF4BF4A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7B856A8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5E13B36" w14:textId="045B7C30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CA9385F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2E45F5D" w14:textId="44B7EC1E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3E2B5E3C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20CAE98F" w14:textId="5EEA1AF4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236ECA8C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C5D2E27" w14:textId="5618FD99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DC0917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F987EE1" w14:textId="17C5B332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48486DFB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DB013EC" w14:textId="200D1BA1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06F9012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9AD11E7" w14:textId="31E9A53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.............................................................................................................................................................</w:t>
      </w:r>
    </w:p>
    <w:p w14:paraId="1F948643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F455C20" w14:textId="77777777" w:rsidR="003D374B" w:rsidRDefault="003D374B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A071EB2" w14:textId="77777777" w:rsidR="003D374B" w:rsidRDefault="003D374B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89B085C" w14:textId="77777777" w:rsidR="003D374B" w:rsidRDefault="003D374B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FD208FF" w14:textId="77777777" w:rsidR="003D374B" w:rsidRDefault="003D374B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38061A5" w14:textId="77777777" w:rsidR="003D374B" w:rsidRDefault="003D374B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C387D72" w14:textId="77777777" w:rsidR="003D374B" w:rsidRDefault="003D374B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6A54F66B" w14:textId="77777777" w:rsidR="003D374B" w:rsidRDefault="003D374B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1FEF8CC9" w14:textId="1E3174A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Resource requirements for project (e.g., hardware, software,...):</w:t>
      </w:r>
    </w:p>
    <w:p w14:paraId="43F8C9B2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4198420" w14:textId="77777777" w:rsidR="003D374B" w:rsidRDefault="003D374B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457C9F28" w14:textId="50E674BE" w:rsidR="006019C0" w:rsidRDefault="008C265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Hardware requirements</w:t>
      </w:r>
    </w:p>
    <w:p w14:paraId="24A78DB9" w14:textId="77777777" w:rsidR="008C265D" w:rsidRDefault="008C265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7C79DC01" w14:textId="138D9097" w:rsidR="008C265D" w:rsidRDefault="008C265D" w:rsidP="008C265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Processor – Intel Pentium Core i3 </w:t>
      </w:r>
      <w:r w:rsidR="003D374B">
        <w:rPr>
          <w:rFonts w:ascii="CMR10" w:hAnsi="CMR10" w:cs="CMR10"/>
          <w:sz w:val="22"/>
          <w:szCs w:val="22"/>
          <w:lang w:bidi="ta-IN"/>
        </w:rPr>
        <w:t>third</w:t>
      </w:r>
      <w:r>
        <w:rPr>
          <w:rFonts w:ascii="CMR10" w:hAnsi="CMR10" w:cs="CMR10"/>
          <w:sz w:val="22"/>
          <w:szCs w:val="22"/>
          <w:lang w:bidi="ta-IN"/>
        </w:rPr>
        <w:t>-generation or upper.</w:t>
      </w:r>
    </w:p>
    <w:p w14:paraId="34A3A02A" w14:textId="51210529" w:rsidR="008C265D" w:rsidRDefault="008C265D" w:rsidP="008C265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Ram – </w:t>
      </w:r>
      <w:r w:rsidR="003D374B">
        <w:rPr>
          <w:rFonts w:ascii="CMR10" w:hAnsi="CMR10" w:cs="CMR10"/>
          <w:sz w:val="22"/>
          <w:szCs w:val="22"/>
          <w:lang w:bidi="ta-IN"/>
        </w:rPr>
        <w:t>8</w:t>
      </w:r>
      <w:r>
        <w:rPr>
          <w:rFonts w:ascii="CMR10" w:hAnsi="CMR10" w:cs="CMR10"/>
          <w:sz w:val="22"/>
          <w:szCs w:val="22"/>
          <w:lang w:bidi="ta-IN"/>
        </w:rPr>
        <w:t>GB</w:t>
      </w:r>
    </w:p>
    <w:p w14:paraId="175E64BB" w14:textId="587E5936" w:rsidR="008C265D" w:rsidRDefault="008C265D" w:rsidP="008C265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Storage – 20GB HDD Drive</w:t>
      </w:r>
    </w:p>
    <w:p w14:paraId="02314D81" w14:textId="77777777" w:rsidR="003D374B" w:rsidRPr="003D374B" w:rsidRDefault="003D374B" w:rsidP="003D374B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CC40475" w14:textId="597FA28F" w:rsidR="008C265D" w:rsidRDefault="008C265D" w:rsidP="008C265D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Software requirements</w:t>
      </w:r>
    </w:p>
    <w:p w14:paraId="463C3E17" w14:textId="1026DC8A" w:rsidR="008C265D" w:rsidRDefault="008C265D" w:rsidP="008C265D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DE747FD" w14:textId="690D0F3D" w:rsidR="008C265D" w:rsidRDefault="008C265D" w:rsidP="008C265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Windows </w:t>
      </w:r>
      <w:r w:rsidR="003D374B">
        <w:rPr>
          <w:rFonts w:ascii="CMR10" w:hAnsi="CMR10" w:cs="CMR10"/>
          <w:sz w:val="22"/>
          <w:szCs w:val="22"/>
          <w:lang w:bidi="ta-IN"/>
        </w:rPr>
        <w:t>8</w:t>
      </w:r>
      <w:r>
        <w:rPr>
          <w:rFonts w:ascii="CMR10" w:hAnsi="CMR10" w:cs="CMR10"/>
          <w:sz w:val="22"/>
          <w:szCs w:val="22"/>
          <w:lang w:bidi="ta-IN"/>
        </w:rPr>
        <w:t xml:space="preserve"> or higher OS</w:t>
      </w:r>
    </w:p>
    <w:p w14:paraId="75E4B9DE" w14:textId="71DF1510" w:rsidR="008C265D" w:rsidRDefault="008C265D" w:rsidP="008C265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XAMPP Server V 3.2.1 upper with Apache server, MySQL, and PHP</w:t>
      </w:r>
    </w:p>
    <w:p w14:paraId="1638042C" w14:textId="0AA6D102" w:rsidR="008C265D" w:rsidRDefault="008C265D" w:rsidP="008C265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NetBeans IDE 12 or later</w:t>
      </w:r>
    </w:p>
    <w:p w14:paraId="55432BB6" w14:textId="1936BAE0" w:rsidR="008C265D" w:rsidRDefault="003D374B" w:rsidP="008C265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Chromium-based web browser</w:t>
      </w:r>
    </w:p>
    <w:p w14:paraId="63ABDAD2" w14:textId="147FEFB7" w:rsidR="003D374B" w:rsidRDefault="003D374B" w:rsidP="008C265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Adobe Photoshop</w:t>
      </w:r>
    </w:p>
    <w:p w14:paraId="0B1C0817" w14:textId="565F4620" w:rsidR="003D374B" w:rsidRDefault="003D374B" w:rsidP="008C265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Microsoft Office 2016 or later</w:t>
      </w:r>
    </w:p>
    <w:p w14:paraId="19AB1ACB" w14:textId="4FF68E08" w:rsidR="003D374B" w:rsidRPr="008C265D" w:rsidRDefault="003D374B" w:rsidP="008C265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>Figma</w:t>
      </w:r>
    </w:p>
    <w:p w14:paraId="18FD0378" w14:textId="68CDB670" w:rsidR="008C265D" w:rsidRDefault="008C265D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36DCD50F" w14:textId="77777777" w:rsidR="003D374B" w:rsidRDefault="003D374B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58F296E0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  <w:r>
        <w:rPr>
          <w:rFonts w:ascii="CMR10" w:hAnsi="CMR10" w:cs="CMR10"/>
          <w:sz w:val="22"/>
          <w:szCs w:val="22"/>
          <w:lang w:bidi="ta-IN"/>
        </w:rPr>
        <w:t xml:space="preserve">Proposed way of </w:t>
      </w:r>
      <w:r w:rsidR="00C0627B">
        <w:rPr>
          <w:rFonts w:ascii="CMR10" w:hAnsi="CMR10" w:cs="CMR10"/>
          <w:sz w:val="22"/>
          <w:szCs w:val="22"/>
          <w:lang w:bidi="ta-IN"/>
        </w:rPr>
        <w:t>self-evaluating</w:t>
      </w:r>
      <w:r>
        <w:rPr>
          <w:rFonts w:ascii="CMR10" w:hAnsi="CMR10" w:cs="CMR10"/>
          <w:sz w:val="22"/>
          <w:szCs w:val="22"/>
          <w:lang w:bidi="ta-IN"/>
        </w:rPr>
        <w:t xml:space="preserve"> the success of your system:</w:t>
      </w:r>
    </w:p>
    <w:p w14:paraId="6D92E4F1" w14:textId="77777777" w:rsidR="006019C0" w:rsidRDefault="006019C0" w:rsidP="006019C0">
      <w:pPr>
        <w:autoSpaceDE w:val="0"/>
        <w:autoSpaceDN w:val="0"/>
        <w:adjustRightInd w:val="0"/>
        <w:rPr>
          <w:rFonts w:ascii="CMR10" w:hAnsi="CMR10" w:cs="CMR10"/>
          <w:sz w:val="22"/>
          <w:szCs w:val="22"/>
          <w:lang w:bidi="ta-IN"/>
        </w:rPr>
      </w:pPr>
    </w:p>
    <w:p w14:paraId="051CEB6F" w14:textId="34B70909" w:rsidR="00B56B67" w:rsidRPr="008C265D" w:rsidRDefault="00B56B67" w:rsidP="00B56B67">
      <w:pPr>
        <w:pStyle w:val="ListParagraph"/>
        <w:numPr>
          <w:ilvl w:val="0"/>
          <w:numId w:val="4"/>
        </w:numPr>
        <w:spacing w:line="360" w:lineRule="auto"/>
        <w:rPr>
          <w:rFonts w:ascii="CMR10" w:hAnsi="CMR10"/>
          <w:sz w:val="22"/>
          <w:szCs w:val="22"/>
        </w:rPr>
      </w:pPr>
      <w:r w:rsidRPr="008C265D">
        <w:rPr>
          <w:rFonts w:ascii="CMR10" w:hAnsi="CMR10"/>
          <w:sz w:val="22"/>
          <w:szCs w:val="22"/>
        </w:rPr>
        <w:t>Make sure all the customer requirements are captured according to the scope.</w:t>
      </w:r>
    </w:p>
    <w:p w14:paraId="593D8D2E" w14:textId="72B0D65F" w:rsidR="008B0152" w:rsidRPr="008C265D" w:rsidRDefault="00D5411F" w:rsidP="00D5411F">
      <w:pPr>
        <w:pStyle w:val="ListParagraph"/>
        <w:numPr>
          <w:ilvl w:val="0"/>
          <w:numId w:val="4"/>
        </w:numPr>
        <w:spacing w:line="360" w:lineRule="auto"/>
        <w:rPr>
          <w:rFonts w:ascii="CMR10" w:hAnsi="CMR10"/>
          <w:sz w:val="22"/>
          <w:szCs w:val="22"/>
        </w:rPr>
      </w:pPr>
      <w:r w:rsidRPr="008C265D">
        <w:rPr>
          <w:rFonts w:ascii="CMR10" w:hAnsi="CMR10"/>
          <w:sz w:val="22"/>
          <w:szCs w:val="22"/>
        </w:rPr>
        <w:t>Uint testing of each stage of the source code and verify no syntax errors in the code.</w:t>
      </w:r>
    </w:p>
    <w:p w14:paraId="6E46122A" w14:textId="36751F29" w:rsidR="00D5411F" w:rsidRPr="008C265D" w:rsidRDefault="00D5411F" w:rsidP="00D5411F">
      <w:pPr>
        <w:pStyle w:val="ListParagraph"/>
        <w:numPr>
          <w:ilvl w:val="0"/>
          <w:numId w:val="4"/>
        </w:numPr>
        <w:spacing w:line="360" w:lineRule="auto"/>
        <w:rPr>
          <w:rFonts w:ascii="CMR10" w:hAnsi="CMR10"/>
          <w:sz w:val="22"/>
          <w:szCs w:val="22"/>
        </w:rPr>
      </w:pPr>
      <w:r w:rsidRPr="008C265D">
        <w:rPr>
          <w:rFonts w:ascii="CMR10" w:hAnsi="CMR10"/>
          <w:sz w:val="22"/>
          <w:szCs w:val="22"/>
        </w:rPr>
        <w:t>Test the software and operational behavior with test data.</w:t>
      </w:r>
    </w:p>
    <w:p w14:paraId="21CE218A" w14:textId="007B4F47" w:rsidR="00D5411F" w:rsidRPr="008C265D" w:rsidRDefault="00D5411F" w:rsidP="00D5411F">
      <w:pPr>
        <w:pStyle w:val="ListParagraph"/>
        <w:numPr>
          <w:ilvl w:val="0"/>
          <w:numId w:val="4"/>
        </w:numPr>
        <w:spacing w:line="360" w:lineRule="auto"/>
        <w:rPr>
          <w:rFonts w:ascii="CMR10" w:hAnsi="CMR10"/>
          <w:sz w:val="22"/>
          <w:szCs w:val="22"/>
        </w:rPr>
      </w:pPr>
      <w:r w:rsidRPr="008C265D">
        <w:rPr>
          <w:rFonts w:ascii="CMR10" w:hAnsi="CMR10"/>
          <w:sz w:val="22"/>
          <w:szCs w:val="22"/>
        </w:rPr>
        <w:t xml:space="preserve">Implement </w:t>
      </w:r>
      <w:r w:rsidR="00B56B67" w:rsidRPr="008C265D">
        <w:rPr>
          <w:rFonts w:ascii="CMR10" w:hAnsi="CMR10"/>
          <w:sz w:val="22"/>
          <w:szCs w:val="22"/>
        </w:rPr>
        <w:t xml:space="preserve">a </w:t>
      </w:r>
      <w:r w:rsidRPr="008C265D">
        <w:rPr>
          <w:rFonts w:ascii="CMR10" w:hAnsi="CMR10"/>
          <w:sz w:val="22"/>
          <w:szCs w:val="22"/>
        </w:rPr>
        <w:t xml:space="preserve">final working system on client environments and make sure </w:t>
      </w:r>
      <w:r w:rsidR="00B56B67" w:rsidRPr="008C265D">
        <w:rPr>
          <w:rFonts w:ascii="CMR10" w:hAnsi="CMR10"/>
          <w:sz w:val="22"/>
          <w:szCs w:val="22"/>
        </w:rPr>
        <w:t>it</w:t>
      </w:r>
      <w:r w:rsidRPr="008C265D">
        <w:rPr>
          <w:rFonts w:ascii="CMR10" w:hAnsi="CMR10"/>
          <w:sz w:val="22"/>
          <w:szCs w:val="22"/>
        </w:rPr>
        <w:t xml:space="preserve"> covers all the customer requirements.</w:t>
      </w:r>
    </w:p>
    <w:p w14:paraId="159D040D" w14:textId="530B8EF2" w:rsidR="00B56B67" w:rsidRPr="008C265D" w:rsidRDefault="00B56B67" w:rsidP="00D5411F">
      <w:pPr>
        <w:pStyle w:val="ListParagraph"/>
        <w:numPr>
          <w:ilvl w:val="0"/>
          <w:numId w:val="4"/>
        </w:numPr>
        <w:spacing w:line="360" w:lineRule="auto"/>
        <w:rPr>
          <w:rFonts w:ascii="CMR10" w:hAnsi="CMR10"/>
          <w:sz w:val="22"/>
          <w:szCs w:val="22"/>
        </w:rPr>
      </w:pPr>
      <w:r w:rsidRPr="008C265D">
        <w:rPr>
          <w:rFonts w:ascii="CMR10" w:hAnsi="CMR10"/>
          <w:sz w:val="22"/>
          <w:szCs w:val="22"/>
        </w:rPr>
        <w:t>User acceptance testing with the client.</w:t>
      </w:r>
    </w:p>
    <w:sectPr w:rsidR="00B56B67" w:rsidRPr="008C265D" w:rsidSect="008B0152">
      <w:footerReference w:type="even" r:id="rId17"/>
      <w:footerReference w:type="default" r:id="rId18"/>
      <w:pgSz w:w="12240" w:h="15840" w:code="1"/>
      <w:pgMar w:top="1800" w:right="1800" w:bottom="1440" w:left="1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95621" w14:textId="77777777" w:rsidR="00C019F9" w:rsidRDefault="00C019F9" w:rsidP="009145B9">
      <w:r>
        <w:separator/>
      </w:r>
    </w:p>
  </w:endnote>
  <w:endnote w:type="continuationSeparator" w:id="0">
    <w:p w14:paraId="177C669C" w14:textId="77777777" w:rsidR="00C019F9" w:rsidRDefault="00C019F9" w:rsidP="0091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charset w:val="00"/>
    <w:family w:val="auto"/>
    <w:pitch w:val="default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charset w:val="00"/>
    <w:family w:val="auto"/>
    <w:pitch w:val="default"/>
  </w:font>
  <w:font w:name="CMR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1DCB" w14:textId="77777777" w:rsidR="008B0152" w:rsidRDefault="00F81FA7" w:rsidP="008B0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1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3C1EC" w14:textId="77777777" w:rsidR="008B0152" w:rsidRDefault="008B0152" w:rsidP="008B0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9720" w14:textId="77777777" w:rsidR="008B0152" w:rsidRDefault="00F81FA7" w:rsidP="008B0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15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D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468242" w14:textId="77777777" w:rsidR="008B0152" w:rsidRDefault="008B0152" w:rsidP="008B01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FC62D" w14:textId="77777777" w:rsidR="00C019F9" w:rsidRDefault="00C019F9" w:rsidP="009145B9">
      <w:r>
        <w:separator/>
      </w:r>
    </w:p>
  </w:footnote>
  <w:footnote w:type="continuationSeparator" w:id="0">
    <w:p w14:paraId="0BE4A487" w14:textId="77777777" w:rsidR="00C019F9" w:rsidRDefault="00C019F9" w:rsidP="00914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6ACA"/>
    <w:multiLevelType w:val="hybridMultilevel"/>
    <w:tmpl w:val="1838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B0CA4"/>
    <w:multiLevelType w:val="hybridMultilevel"/>
    <w:tmpl w:val="359C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5300"/>
    <w:multiLevelType w:val="hybridMultilevel"/>
    <w:tmpl w:val="C85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22E1"/>
    <w:multiLevelType w:val="hybridMultilevel"/>
    <w:tmpl w:val="8316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44D6A"/>
    <w:multiLevelType w:val="hybridMultilevel"/>
    <w:tmpl w:val="530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223D6"/>
    <w:multiLevelType w:val="hybridMultilevel"/>
    <w:tmpl w:val="6FC0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B3913"/>
    <w:multiLevelType w:val="hybridMultilevel"/>
    <w:tmpl w:val="7F48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35960"/>
    <w:multiLevelType w:val="hybridMultilevel"/>
    <w:tmpl w:val="0E36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93617"/>
    <w:multiLevelType w:val="hybridMultilevel"/>
    <w:tmpl w:val="99CA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B38C6"/>
    <w:multiLevelType w:val="hybridMultilevel"/>
    <w:tmpl w:val="979A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tTAzMDW3NDIyNjBX0lEKTi0uzszPAykwqwUAtO7KViwAAAA="/>
  </w:docVars>
  <w:rsids>
    <w:rsidRoot w:val="00CC73D2"/>
    <w:rsid w:val="000D68D8"/>
    <w:rsid w:val="000F037B"/>
    <w:rsid w:val="0013099E"/>
    <w:rsid w:val="00130C51"/>
    <w:rsid w:val="00201ED7"/>
    <w:rsid w:val="002475E2"/>
    <w:rsid w:val="00290A1E"/>
    <w:rsid w:val="00290DDC"/>
    <w:rsid w:val="00296690"/>
    <w:rsid w:val="002C5F88"/>
    <w:rsid w:val="002D573D"/>
    <w:rsid w:val="0033553C"/>
    <w:rsid w:val="003747E7"/>
    <w:rsid w:val="003D374B"/>
    <w:rsid w:val="003E579D"/>
    <w:rsid w:val="003F2748"/>
    <w:rsid w:val="00435D52"/>
    <w:rsid w:val="00477537"/>
    <w:rsid w:val="00533180"/>
    <w:rsid w:val="0054475A"/>
    <w:rsid w:val="005A3372"/>
    <w:rsid w:val="006019C0"/>
    <w:rsid w:val="00611138"/>
    <w:rsid w:val="00611AE8"/>
    <w:rsid w:val="00663C0C"/>
    <w:rsid w:val="006D64AC"/>
    <w:rsid w:val="006F5B31"/>
    <w:rsid w:val="007555F8"/>
    <w:rsid w:val="007639F2"/>
    <w:rsid w:val="00773A9D"/>
    <w:rsid w:val="00777C71"/>
    <w:rsid w:val="007A594F"/>
    <w:rsid w:val="007C3BAF"/>
    <w:rsid w:val="00805DC9"/>
    <w:rsid w:val="008B0152"/>
    <w:rsid w:val="008C265D"/>
    <w:rsid w:val="008D3AED"/>
    <w:rsid w:val="008F11A7"/>
    <w:rsid w:val="009145B9"/>
    <w:rsid w:val="0097174B"/>
    <w:rsid w:val="00A34162"/>
    <w:rsid w:val="00A70C74"/>
    <w:rsid w:val="00A90C73"/>
    <w:rsid w:val="00AF0CAD"/>
    <w:rsid w:val="00B04B48"/>
    <w:rsid w:val="00B56B67"/>
    <w:rsid w:val="00BB1A8D"/>
    <w:rsid w:val="00BE3B89"/>
    <w:rsid w:val="00BF7C5F"/>
    <w:rsid w:val="00C019F9"/>
    <w:rsid w:val="00C03C3C"/>
    <w:rsid w:val="00C0627B"/>
    <w:rsid w:val="00CC73D2"/>
    <w:rsid w:val="00D5411F"/>
    <w:rsid w:val="00D54AEA"/>
    <w:rsid w:val="00D60883"/>
    <w:rsid w:val="00D937CF"/>
    <w:rsid w:val="00DA4C96"/>
    <w:rsid w:val="00DC7537"/>
    <w:rsid w:val="00DE5EC3"/>
    <w:rsid w:val="00E20EDB"/>
    <w:rsid w:val="00E41F07"/>
    <w:rsid w:val="00E67356"/>
    <w:rsid w:val="00EB244C"/>
    <w:rsid w:val="00ED3154"/>
    <w:rsid w:val="00F15343"/>
    <w:rsid w:val="00F81FA7"/>
    <w:rsid w:val="00F97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EC3AAF"/>
  <w15:docId w15:val="{3917EDE7-3D0C-4DD2-B3A0-73574EEB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019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19C0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019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4C9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4C96"/>
    <w:rPr>
      <w:rFonts w:ascii="Arial" w:eastAsia="Times New Roman" w:hAnsi="Arial" w:cs="Arial"/>
      <w:vanish/>
      <w:sz w:val="16"/>
      <w:szCs w:val="16"/>
      <w:lang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4C9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4C96"/>
    <w:rPr>
      <w:rFonts w:ascii="Arial" w:eastAsia="Times New Roman" w:hAnsi="Arial" w:cs="Arial"/>
      <w:vanish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477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6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intracen.org/verify/?q=s8YMTJ75uD" TargetMode="External"/><Relationship Id="rId13" Type="http://schemas.openxmlformats.org/officeDocument/2006/relationships/image" Target="media/image1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learning.intracen.org/verify/?q=s8YMTJ75uD" TargetMode="External"/><Relationship Id="rId12" Type="http://schemas.openxmlformats.org/officeDocument/2006/relationships/hyperlink" Target="mailto:sarathw@edb.gov.lk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psarathw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10" Type="http://schemas.openxmlformats.org/officeDocument/2006/relationships/hyperlink" Target="mailto:sarathw@edb.gov.l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psarathw@gmail.com" TargetMode="External"/><Relationship Id="rId14" Type="http://schemas.openxmlformats.org/officeDocument/2006/relationships/control" Target="activeX/activeX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T\Individual%20Project\2013\Project%20Proposal\IT6104_Project_Proposal_Template_2013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IT6104_Project_Proposal_Template_2013.dotm</Template>
  <TotalTime>618</TotalTime>
  <Pages>7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Pavithra Gamage</cp:lastModifiedBy>
  <cp:revision>31</cp:revision>
  <dcterms:created xsi:type="dcterms:W3CDTF">2017-02-22T07:07:00Z</dcterms:created>
  <dcterms:modified xsi:type="dcterms:W3CDTF">2021-10-19T09:54:00Z</dcterms:modified>
</cp:coreProperties>
</file>